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8F740D5" w:rsidP="38F740D5" w:rsidRDefault="38F740D5" w14:paraId="24A15F5C" w14:textId="441F4333">
      <w:pPr>
        <w:pStyle w:val="Ttulo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sz w:val="44"/>
          <w:szCs w:val="44"/>
        </w:rPr>
      </w:pPr>
    </w:p>
    <w:p w:rsidR="38F740D5" w:rsidP="38F740D5" w:rsidRDefault="38F740D5" w14:paraId="168B7541" w14:textId="15C2276F">
      <w:pPr>
        <w:pStyle w:val="Normal"/>
        <w:bidi w:val="0"/>
        <w:rPr>
          <w:sz w:val="44"/>
          <w:szCs w:val="44"/>
        </w:rPr>
      </w:pPr>
    </w:p>
    <w:p w:rsidR="38F740D5" w:rsidP="38F740D5" w:rsidRDefault="38F740D5" w14:paraId="5FF0228E" w14:textId="6613218B">
      <w:pPr>
        <w:pStyle w:val="Normal"/>
        <w:bidi w:val="0"/>
      </w:pPr>
    </w:p>
    <w:p w:rsidR="4FFA6E0D" w:rsidP="5B00901C" w:rsidRDefault="4FFA6E0D" w14:paraId="691AADAE" w14:textId="16C4B673">
      <w:pPr>
        <w:pStyle w:val="Ttulo"/>
        <w:suppressLineNumbers w:val="0"/>
        <w:bidi w:val="0"/>
        <w:spacing w:before="0" w:beforeAutospacing="off" w:after="0" w:afterAutospacing="off" w:line="240" w:lineRule="auto"/>
        <w:ind w:left="0" w:right="0"/>
        <w:jc w:val="right"/>
      </w:pPr>
      <w:r w:rsidRPr="38F740D5" w:rsidR="4FFA6E0D">
        <w:rPr>
          <w:sz w:val="44"/>
          <w:szCs w:val="44"/>
        </w:rPr>
        <w:t>Biker´s</w:t>
      </w:r>
      <w:r w:rsidRPr="38F740D5" w:rsidR="4FFA6E0D">
        <w:rPr>
          <w:sz w:val="44"/>
          <w:szCs w:val="44"/>
        </w:rPr>
        <w:t xml:space="preserve"> Deck</w:t>
      </w:r>
    </w:p>
    <w:p w:rsidRPr="0097306F" w:rsidR="002C43FB" w:rsidP="5B00901C" w:rsidRDefault="00D015DE" w14:paraId="365A0C82" w14:textId="01439A28">
      <w:pPr>
        <w:pStyle w:val="Ttulo"/>
        <w:jc w:val="right"/>
        <w:rPr>
          <w:sz w:val="44"/>
          <w:szCs w:val="44"/>
          <w:lang w:val="es-MX"/>
        </w:rPr>
      </w:pPr>
      <w:r w:rsidRPr="5B00901C" w:rsidR="686F7C68">
        <w:rPr>
          <w:sz w:val="44"/>
          <w:szCs w:val="44"/>
        </w:rPr>
        <w:t>Triple J</w:t>
      </w:r>
    </w:p>
    <w:p w:rsidRPr="0097306F" w:rsidR="002C43FB" w:rsidRDefault="002C43FB" w14:paraId="365A0C83" w14:textId="77777777">
      <w:pPr>
        <w:pStyle w:val="Ttulo"/>
        <w:jc w:val="right"/>
        <w:rPr>
          <w:rFonts w:ascii="Book Antiqua" w:hAnsi="Book Antiqua" w:cs="Arial"/>
          <w:color w:val="000080"/>
          <w:sz w:val="44"/>
          <w:lang w:val="es-MX"/>
        </w:rPr>
      </w:pPr>
    </w:p>
    <w:p w:rsidRPr="0097306F" w:rsidR="002C43FB" w:rsidRDefault="002C43FB" w14:paraId="365A0C84" w14:textId="77777777">
      <w:pPr>
        <w:pStyle w:val="Ttulo"/>
        <w:jc w:val="right"/>
        <w:rPr>
          <w:rFonts w:ascii="Book Antiqua" w:hAnsi="Book Antiqua" w:cs="Arial"/>
          <w:color w:val="000080"/>
          <w:lang w:val="es-MX"/>
        </w:rPr>
      </w:pPr>
      <w:r w:rsidRPr="0097306F">
        <w:rPr>
          <w:rFonts w:ascii="Book Antiqua" w:hAnsi="Book Antiqua" w:cs="Arial"/>
          <w:color w:val="000080"/>
          <w:lang w:val="es-MX"/>
        </w:rPr>
        <w:t xml:space="preserve">Versión </w:t>
      </w:r>
      <w:r w:rsidRPr="0097306F" w:rsidR="001F5586">
        <w:rPr>
          <w:sz w:val="44"/>
        </w:rPr>
        <w:fldChar w:fldCharType="begin"/>
      </w:r>
      <w:r w:rsidRPr="0097306F" w:rsidR="001F5586">
        <w:rPr>
          <w:sz w:val="44"/>
        </w:rPr>
        <w:instrText xml:space="preserve"> DOCPROPERTY  "Número de documento"  \* MERGEFORMAT </w:instrText>
      </w:r>
      <w:r w:rsidRPr="0097306F" w:rsidR="001F5586">
        <w:rPr>
          <w:sz w:val="44"/>
        </w:rPr>
        <w:fldChar w:fldCharType="separate"/>
      </w:r>
      <w:r w:rsidRPr="0097306F" w:rsidR="00CD31BF">
        <w:rPr>
          <w:rFonts w:ascii="Book Antiqua" w:hAnsi="Book Antiqua" w:cs="Arial"/>
          <w:color w:val="000080"/>
          <w:lang w:val="es-MX"/>
        </w:rPr>
        <w:t>1.0</w:t>
      </w:r>
      <w:r w:rsidRPr="0097306F" w:rsidR="001F5586">
        <w:rPr>
          <w:rFonts w:ascii="Book Antiqua" w:hAnsi="Book Antiqua" w:cs="Arial"/>
          <w:color w:val="000080"/>
          <w:lang w:val="es-MX"/>
        </w:rPr>
        <w:fldChar w:fldCharType="end"/>
      </w:r>
      <w:r w:rsidRPr="0097306F">
        <w:rPr>
          <w:rFonts w:ascii="Book Antiqua" w:hAnsi="Book Antiqua" w:cs="Arial"/>
          <w:color w:val="000080"/>
          <w:lang w:val="es-MX"/>
        </w:rPr>
        <w:t xml:space="preserve">         </w:t>
      </w:r>
    </w:p>
    <w:p w:rsidRPr="0002027A" w:rsidR="002C43FB" w:rsidRDefault="002C43FB" w14:paraId="365A0C85" w14:textId="77777777">
      <w:pPr>
        <w:pStyle w:val="Ttulo"/>
        <w:jc w:val="right"/>
        <w:rPr>
          <w:rFonts w:ascii="Book Antiqua" w:hAnsi="Book Antiqua" w:cs="Arial"/>
          <w:sz w:val="28"/>
          <w:lang w:val="es-MX"/>
        </w:rPr>
      </w:pPr>
    </w:p>
    <w:p w:rsidRPr="0002027A" w:rsidR="002C43FB" w:rsidRDefault="002C43FB" w14:paraId="365A0C8B" w14:textId="77777777">
      <w:pPr>
        <w:rPr>
          <w:rFonts w:ascii="Book Antiqua" w:hAnsi="Book Antiqua" w:cs="Arial"/>
          <w:lang w:val="es-MX"/>
        </w:rPr>
      </w:pPr>
    </w:p>
    <w:p w:rsidRPr="0002027A" w:rsidR="002C43FB" w:rsidRDefault="002C43FB" w14:paraId="365A0C8C" w14:textId="77777777">
      <w:pPr>
        <w:rPr>
          <w:rFonts w:ascii="Book Antiqua" w:hAnsi="Book Antiqua" w:cs="Arial"/>
          <w:lang w:val="es-MX"/>
        </w:rPr>
      </w:pPr>
    </w:p>
    <w:p w:rsidRPr="0002027A" w:rsidR="002C43FB" w:rsidRDefault="002C43FB" w14:paraId="365A0C8D" w14:textId="77777777">
      <w:pPr>
        <w:pStyle w:val="InfoBlue"/>
        <w:rPr>
          <w:rFonts w:ascii="Book Antiqua" w:hAnsi="Book Antiqua" w:cs="Arial"/>
        </w:rPr>
        <w:sectPr w:rsidRPr="0002027A" w:rsidR="002C43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183" w:bottom="1440" w:left="1440" w:header="720" w:footer="720" w:gutter="0"/>
          <w:cols w:space="720"/>
          <w:vAlign w:val="center"/>
        </w:sectPr>
      </w:pPr>
    </w:p>
    <w:p w:rsidRPr="0002027A" w:rsidR="002C43FB" w:rsidRDefault="002C43FB" w14:paraId="365A0C8E" w14:textId="77777777">
      <w:pPr>
        <w:pStyle w:val="Ttulo"/>
        <w:rPr>
          <w:rFonts w:ascii="Book Antiqua" w:hAnsi="Book Antiqua" w:cs="Arial"/>
          <w:lang w:val="es-MX"/>
        </w:rPr>
      </w:pPr>
      <w:r w:rsidRPr="0002027A">
        <w:rPr>
          <w:rFonts w:ascii="Book Antiqua" w:hAnsi="Book Antiqua" w:cs="Arial"/>
          <w:lang w:val="es-MX"/>
        </w:rPr>
        <w:t>Historial de Revisión</w:t>
      </w:r>
    </w:p>
    <w:p w:rsidRPr="0002027A" w:rsidR="002C43FB" w:rsidRDefault="002C43FB" w14:paraId="365A0C8F" w14:textId="77777777">
      <w:pPr>
        <w:rPr>
          <w:rFonts w:ascii="Book Antiqua" w:hAnsi="Book Antiqua" w:cs="Arial"/>
          <w:lang w:val="es-MX"/>
        </w:rPr>
      </w:pPr>
    </w:p>
    <w:tbl>
      <w:tblPr>
        <w:tblW w:w="0" w:type="auto"/>
        <w:tblCellSpacing w:w="20" w:type="dxa"/>
        <w:tblBorders>
          <w:bottom w:val="outset" w:color="auto" w:sz="24" w:space="0"/>
          <w:right w:val="outset" w:color="auto" w:sz="24" w:space="0"/>
          <w:insideH w:val="outset" w:color="auto" w:sz="6" w:space="0"/>
          <w:insideV w:val="outset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1192"/>
        <w:gridCol w:w="3780"/>
        <w:gridCol w:w="2368"/>
      </w:tblGrid>
      <w:tr w:rsidRPr="002C43FB" w:rsidR="002C43FB" w:rsidTr="5B00901C" w14:paraId="365A0C94" w14:textId="77777777">
        <w:trPr>
          <w:tblCellSpacing w:w="20" w:type="dxa"/>
        </w:trPr>
        <w:tc>
          <w:tcPr>
            <w:tcW w:w="2304" w:type="dxa"/>
            <w:shd w:val="clear" w:color="auto" w:fill="auto"/>
            <w:tcMar/>
          </w:tcPr>
          <w:p w:rsidRPr="002C43FB" w:rsidR="002C43FB" w:rsidP="002C43FB" w:rsidRDefault="002C43FB" w14:paraId="365A0C90" w14:textId="77777777">
            <w:pPr>
              <w:pStyle w:val="Tabletext"/>
              <w:jc w:val="center"/>
              <w:rPr>
                <w:rFonts w:ascii="Book Antiqua" w:hAnsi="Book Antiqua" w:cs="Arial"/>
                <w:b/>
                <w:lang w:val="es-MX"/>
              </w:rPr>
            </w:pPr>
            <w:r w:rsidRPr="002C43FB">
              <w:rPr>
                <w:rFonts w:ascii="Book Antiqua" w:hAnsi="Book Antiqua" w:cs="Arial"/>
                <w:b/>
                <w:lang w:val="es-MX"/>
              </w:rPr>
              <w:t>Fecha</w:t>
            </w:r>
          </w:p>
        </w:tc>
        <w:tc>
          <w:tcPr>
            <w:tcW w:w="1152" w:type="dxa"/>
            <w:shd w:val="clear" w:color="auto" w:fill="auto"/>
            <w:tcMar/>
          </w:tcPr>
          <w:p w:rsidRPr="002C43FB" w:rsidR="002C43FB" w:rsidP="002C43FB" w:rsidRDefault="002C43FB" w14:paraId="365A0C91" w14:textId="77777777">
            <w:pPr>
              <w:pStyle w:val="Tabletext"/>
              <w:jc w:val="center"/>
              <w:rPr>
                <w:rFonts w:ascii="Book Antiqua" w:hAnsi="Book Antiqua" w:cs="Arial"/>
                <w:b/>
                <w:lang w:val="es-MX"/>
              </w:rPr>
            </w:pPr>
            <w:r w:rsidRPr="002C43FB">
              <w:rPr>
                <w:rFonts w:ascii="Book Antiqua" w:hAnsi="Book Antiqua" w:cs="Arial"/>
                <w:b/>
                <w:lang w:val="es-MX"/>
              </w:rPr>
              <w:t>Versión</w:t>
            </w:r>
          </w:p>
        </w:tc>
        <w:tc>
          <w:tcPr>
            <w:tcW w:w="3740" w:type="dxa"/>
            <w:shd w:val="clear" w:color="auto" w:fill="auto"/>
            <w:tcMar/>
          </w:tcPr>
          <w:p w:rsidRPr="002C43FB" w:rsidR="002C43FB" w:rsidP="002C43FB" w:rsidRDefault="002C43FB" w14:paraId="365A0C92" w14:textId="77777777">
            <w:pPr>
              <w:pStyle w:val="Tabletext"/>
              <w:jc w:val="center"/>
              <w:rPr>
                <w:rFonts w:ascii="Book Antiqua" w:hAnsi="Book Antiqua" w:cs="Arial"/>
                <w:b/>
                <w:lang w:val="es-MX"/>
              </w:rPr>
            </w:pPr>
            <w:r w:rsidRPr="002C43FB">
              <w:rPr>
                <w:rFonts w:ascii="Book Antiqua" w:hAnsi="Book Antiqua" w:cs="Arial"/>
                <w:b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auto"/>
            <w:tcMar/>
          </w:tcPr>
          <w:p w:rsidRPr="002C43FB" w:rsidR="002C43FB" w:rsidP="002C43FB" w:rsidRDefault="002C43FB" w14:paraId="365A0C93" w14:textId="77777777">
            <w:pPr>
              <w:pStyle w:val="Tabletext"/>
              <w:jc w:val="center"/>
              <w:rPr>
                <w:rFonts w:ascii="Book Antiqua" w:hAnsi="Book Antiqua" w:cs="Arial"/>
                <w:b/>
                <w:lang w:val="es-MX"/>
              </w:rPr>
            </w:pPr>
            <w:r w:rsidRPr="002C43FB">
              <w:rPr>
                <w:rFonts w:ascii="Book Antiqua" w:hAnsi="Book Antiqua" w:cs="Arial"/>
                <w:b/>
                <w:lang w:val="es-MX"/>
              </w:rPr>
              <w:t>Autor</w:t>
            </w:r>
          </w:p>
        </w:tc>
      </w:tr>
      <w:tr w:rsidRPr="002C43FB" w:rsidR="002C43FB" w:rsidTr="5B00901C" w14:paraId="365A0C99" w14:textId="77777777">
        <w:trPr>
          <w:tblCellSpacing w:w="20" w:type="dxa"/>
        </w:trPr>
        <w:tc>
          <w:tcPr>
            <w:tcW w:w="2304" w:type="dxa"/>
            <w:shd w:val="clear" w:color="auto" w:fill="auto"/>
            <w:tcMar/>
          </w:tcPr>
          <w:p w:rsidRPr="002C43FB" w:rsidR="002C43FB" w:rsidRDefault="00055963" w14:paraId="365A0C95" w14:textId="7A441417">
            <w:pPr>
              <w:pStyle w:val="Tabletext"/>
              <w:rPr>
                <w:rFonts w:ascii="Book Antiqua" w:hAnsi="Book Antiqua" w:cs="Arial"/>
                <w:lang w:val="es-MX"/>
              </w:rPr>
            </w:pPr>
            <w:r w:rsidRPr="5B00901C" w:rsidR="00055963">
              <w:rPr>
                <w:rFonts w:ascii="Book Antiqua" w:hAnsi="Book Antiqua" w:cs="Arial"/>
                <w:lang w:val="es-MX"/>
              </w:rPr>
              <w:t>2</w:t>
            </w:r>
            <w:r w:rsidRPr="5B00901C" w:rsidR="06615EEA">
              <w:rPr>
                <w:rFonts w:ascii="Book Antiqua" w:hAnsi="Book Antiqua" w:cs="Arial"/>
                <w:lang w:val="es-MX"/>
              </w:rPr>
              <w:t>8</w:t>
            </w:r>
            <w:r w:rsidRPr="5B00901C" w:rsidR="00D015DE">
              <w:rPr>
                <w:rFonts w:ascii="Book Antiqua" w:hAnsi="Book Antiqua" w:cs="Arial"/>
                <w:lang w:val="es-MX"/>
              </w:rPr>
              <w:t>/0</w:t>
            </w:r>
            <w:r w:rsidRPr="5B00901C" w:rsidR="6F0BB362">
              <w:rPr>
                <w:rFonts w:ascii="Book Antiqua" w:hAnsi="Book Antiqua" w:cs="Arial"/>
                <w:lang w:val="es-MX"/>
              </w:rPr>
              <w:t>7</w:t>
            </w:r>
            <w:r w:rsidRPr="5B00901C" w:rsidR="284FE514">
              <w:rPr>
                <w:rFonts w:ascii="Book Antiqua" w:hAnsi="Book Antiqua" w:cs="Arial"/>
                <w:lang w:val="es-MX"/>
              </w:rPr>
              <w:t>/202</w:t>
            </w:r>
            <w:r w:rsidRPr="5B00901C" w:rsidR="00D015DE">
              <w:rPr>
                <w:rFonts w:ascii="Book Antiqua" w:hAnsi="Book Antiqua" w:cs="Arial"/>
                <w:lang w:val="es-MX"/>
              </w:rPr>
              <w:t>5</w:t>
            </w:r>
          </w:p>
        </w:tc>
        <w:tc>
          <w:tcPr>
            <w:tcW w:w="1152" w:type="dxa"/>
            <w:shd w:val="clear" w:color="auto" w:fill="auto"/>
            <w:tcMar/>
          </w:tcPr>
          <w:p w:rsidRPr="002C43FB" w:rsidR="002C43FB" w:rsidRDefault="00222E4A" w14:paraId="365A0C96" w14:textId="3D5058EE">
            <w:pPr>
              <w:pStyle w:val="Tabletext"/>
              <w:rPr>
                <w:rFonts w:ascii="Book Antiqua" w:hAnsi="Book Antiqua" w:cs="Arial"/>
                <w:lang w:val="es-MX"/>
              </w:rPr>
            </w:pPr>
            <w:r>
              <w:rPr>
                <w:rFonts w:ascii="Book Antiqua" w:hAnsi="Book Antiqua" w:cs="Arial"/>
                <w:lang w:val="es-MX"/>
              </w:rPr>
              <w:t>1.0</w:t>
            </w:r>
          </w:p>
        </w:tc>
        <w:tc>
          <w:tcPr>
            <w:tcW w:w="3740" w:type="dxa"/>
            <w:shd w:val="clear" w:color="auto" w:fill="auto"/>
            <w:tcMar/>
          </w:tcPr>
          <w:p w:rsidRPr="002C43FB" w:rsidR="002C43FB" w:rsidRDefault="00222E4A" w14:paraId="365A0C97" w14:textId="581F4CD3">
            <w:pPr>
              <w:pStyle w:val="Tabletext"/>
              <w:rPr>
                <w:rFonts w:ascii="Book Antiqua" w:hAnsi="Book Antiqua" w:cs="Arial"/>
                <w:lang w:val="es-MX"/>
              </w:rPr>
            </w:pPr>
            <w:r w:rsidRPr="258A2597">
              <w:rPr>
                <w:rFonts w:ascii="Georgia" w:hAnsi="Georgia" w:eastAsia="Georgia" w:cs="Georgia"/>
                <w:b/>
                <w:bCs/>
                <w:sz w:val="22"/>
                <w:szCs w:val="22"/>
              </w:rPr>
              <w:t>Documentación inicial del srs introducción, propósito y alcance</w:t>
            </w:r>
          </w:p>
        </w:tc>
        <w:tc>
          <w:tcPr>
            <w:tcW w:w="2308" w:type="dxa"/>
            <w:shd w:val="clear" w:color="auto" w:fill="auto"/>
            <w:tcMar/>
          </w:tcPr>
          <w:p w:rsidRPr="00055963" w:rsidR="00055963" w:rsidP="00222E4A" w:rsidRDefault="00D015DE" w14:paraId="365A0C98" w14:textId="3E3D14B2">
            <w:pPr>
              <w:pStyle w:val="Tabletext"/>
              <w:rPr>
                <w:rFonts w:ascii="Georgia" w:hAnsi="Georgia" w:eastAsia="Georgia" w:cs="Georgia"/>
                <w:b w:val="1"/>
                <w:bCs w:val="1"/>
                <w:sz w:val="22"/>
                <w:szCs w:val="22"/>
              </w:rPr>
            </w:pPr>
            <w:r w:rsidRPr="5B00901C" w:rsidR="1BF4B0A2">
              <w:rPr>
                <w:rFonts w:ascii="Georgia" w:hAnsi="Georgia" w:eastAsia="Georgia" w:cs="Georgia"/>
                <w:b w:val="1"/>
                <w:bCs w:val="1"/>
                <w:sz w:val="22"/>
                <w:szCs w:val="22"/>
              </w:rPr>
              <w:t xml:space="preserve">Johan </w:t>
            </w:r>
            <w:r w:rsidRPr="5B00901C" w:rsidR="1BF4B0A2">
              <w:rPr>
                <w:rFonts w:ascii="Georgia" w:hAnsi="Georgia" w:eastAsia="Georgia" w:cs="Georgia"/>
                <w:b w:val="1"/>
                <w:bCs w:val="1"/>
                <w:sz w:val="22"/>
                <w:szCs w:val="22"/>
              </w:rPr>
              <w:t>Sebastian</w:t>
            </w:r>
            <w:r w:rsidRPr="5B00901C" w:rsidR="1BF4B0A2">
              <w:rPr>
                <w:rFonts w:ascii="Georgia" w:hAnsi="Georgia" w:eastAsia="Georgia" w:cs="Georgia"/>
                <w:b w:val="1"/>
                <w:bCs w:val="1"/>
                <w:sz w:val="22"/>
                <w:szCs w:val="22"/>
              </w:rPr>
              <w:t xml:space="preserve"> Olaya Reyes </w:t>
            </w:r>
          </w:p>
        </w:tc>
      </w:tr>
    </w:tbl>
    <w:p w:rsidRPr="0002027A" w:rsidR="002C43FB" w:rsidRDefault="002C43FB" w14:paraId="365A0CA9" w14:textId="77777777">
      <w:pPr>
        <w:rPr>
          <w:rFonts w:ascii="Book Antiqua" w:hAnsi="Book Antiqua" w:cs="Arial"/>
          <w:lang w:val="es-MX"/>
        </w:rPr>
      </w:pPr>
    </w:p>
    <w:p w:rsidRPr="0002027A" w:rsidR="002C43FB" w:rsidRDefault="002C43FB" w14:paraId="365A0CAA" w14:textId="68B4492F">
      <w:pPr>
        <w:pStyle w:val="Ttulo"/>
        <w:tabs>
          <w:tab w:val="center" w:pos="4680"/>
          <w:tab w:val="left" w:pos="7520"/>
          <w:tab w:val="left" w:pos="8600"/>
        </w:tabs>
        <w:jc w:val="left"/>
        <w:rPr>
          <w:rFonts w:ascii="Book Antiqua" w:hAnsi="Book Antiqua" w:cs="Arial"/>
          <w:lang w:val="es-MX"/>
        </w:rPr>
      </w:pPr>
      <w:r w:rsidRPr="0002027A">
        <w:rPr>
          <w:rFonts w:ascii="Book Antiqua" w:hAnsi="Book Antiqua" w:cs="Arial"/>
          <w:lang w:val="es-MX"/>
        </w:rPr>
        <w:br w:type="page"/>
      </w:r>
      <w:r w:rsidRPr="0002027A">
        <w:rPr>
          <w:rFonts w:ascii="Book Antiqua" w:hAnsi="Book Antiqua" w:cs="Arial"/>
          <w:lang w:val="es-MX"/>
        </w:rPr>
        <w:tab/>
      </w:r>
      <w:r w:rsidRPr="0002027A">
        <w:rPr>
          <w:rFonts w:ascii="Book Antiqua" w:hAnsi="Book Antiqua" w:cs="Arial"/>
          <w:lang w:val="es-MX"/>
        </w:rPr>
        <w:t>Tabla de Contenido</w:t>
      </w:r>
      <w:r w:rsidRPr="0002027A">
        <w:rPr>
          <w:rFonts w:ascii="Book Antiqua" w:hAnsi="Book Antiqua" w:cs="Arial"/>
          <w:lang w:val="es-MX"/>
        </w:rPr>
        <w:tab/>
      </w:r>
      <w:r w:rsidRPr="0002027A">
        <w:rPr>
          <w:rFonts w:ascii="Book Antiqua" w:hAnsi="Book Antiqua" w:cs="Arial"/>
          <w:lang w:val="es-MX"/>
        </w:rPr>
        <w:tab/>
      </w:r>
    </w:p>
    <w:p w:rsidR="00DB5238" w:rsidRDefault="00DB5238" w14:paraId="7D55A411" w14:textId="23D0AF10">
      <w:pPr>
        <w:pStyle w:val="TDC1"/>
        <w:tabs>
          <w:tab w:val="left" w:pos="432"/>
        </w:tabs>
        <w:rPr>
          <w:rFonts w:ascii="Book Antiqua" w:hAnsi="Book Antiqua" w:cs="Arial"/>
          <w:lang w:val="es-MX"/>
        </w:rPr>
      </w:pPr>
      <w:r w:rsidRPr="5B00901C" w:rsidR="00DB5238">
        <w:rPr>
          <w:rFonts w:ascii="Book Antiqua" w:hAnsi="Book Antiqua" w:cs="Arial"/>
          <w:noProof/>
          <w:lang w:val="es-MX"/>
        </w:rPr>
        <w:t>1.</w:t>
      </w:r>
      <w:r>
        <w:tab/>
      </w:r>
      <w:r w:rsidRPr="5B00901C" w:rsidR="00DB5238">
        <w:rPr>
          <w:rFonts w:ascii="Book Antiqua" w:hAnsi="Book Antiqua" w:cs="Arial"/>
          <w:noProof/>
          <w:lang w:val="es-MX"/>
        </w:rPr>
        <w:t>Participantes del proyecto</w:t>
      </w:r>
    </w:p>
    <w:p w:rsidR="002C43FB" w:rsidP="38F740D5" w:rsidRDefault="00D76C7B" w14:paraId="365A0CAB" w14:textId="50A643D6">
      <w:pPr>
        <w:pStyle w:val="TDC1"/>
        <w:tabs>
          <w:tab w:val="left" w:leader="none" w:pos="390"/>
          <w:tab w:val="right" w:leader="dot" w:pos="9360"/>
        </w:tabs>
        <w:rPr>
          <w:noProof/>
          <w:sz w:val="24"/>
          <w:szCs w:val="24"/>
          <w:lang w:eastAsia="es-ES"/>
        </w:rPr>
      </w:pPr>
      <w:r>
        <w:fldChar w:fldCharType="begin"/>
      </w:r>
      <w:r>
        <w:instrText xml:space="preserve">TOC \o "1-9" \z \u \n</w:instrText>
      </w:r>
      <w:r>
        <w:fldChar w:fldCharType="separate"/>
      </w:r>
      <w:r w:rsidR="38F740D5">
        <w:rPr/>
        <w:t>1.</w:t>
      </w:r>
      <w:r>
        <w:tab/>
      </w:r>
      <w:r w:rsidR="38F740D5">
        <w:rPr/>
        <w:t>Participantes del proyecto</w:t>
      </w:r>
    </w:p>
    <w:p w:rsidR="002C43FB" w:rsidP="38F740D5" w:rsidRDefault="002C43FB" w14:paraId="365A0CAC" w14:textId="57C90C36">
      <w:pPr>
        <w:pStyle w:val="TDC1"/>
        <w:tabs>
          <w:tab w:val="left" w:leader="none" w:pos="39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2.</w:t>
      </w:r>
      <w:r>
        <w:tab/>
      </w:r>
      <w:r w:rsidR="38F740D5">
        <w:rPr/>
        <w:t>Introducción</w:t>
      </w:r>
    </w:p>
    <w:p w:rsidR="002C43FB" w:rsidP="38F740D5" w:rsidRDefault="002C43FB" w14:paraId="365A0CAD" w14:textId="11AAA48C">
      <w:pPr>
        <w:pStyle w:val="TDC1"/>
        <w:tabs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2.1       Problema</w:t>
      </w:r>
    </w:p>
    <w:p w:rsidR="002C43FB" w:rsidP="38F740D5" w:rsidRDefault="002C43FB" w14:paraId="365A0CAE" w14:textId="72D0C9C0">
      <w:pPr>
        <w:pStyle w:val="TDC2"/>
        <w:tabs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2.2        Objetivos</w:t>
      </w:r>
    </w:p>
    <w:p w:rsidR="002C43FB" w:rsidP="38F740D5" w:rsidRDefault="002C43FB" w14:paraId="365A0CAF" w14:textId="43550CC8">
      <w:pPr>
        <w:pStyle w:val="TDC2"/>
        <w:tabs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2.3        Propósito</w:t>
      </w:r>
    </w:p>
    <w:p w:rsidRPr="00AC1672" w:rsidR="00AC1672" w:rsidP="38F740D5" w:rsidRDefault="002C43FB" w14:paraId="365A0CB0" w14:textId="67280000">
      <w:pPr>
        <w:pStyle w:val="TDC2"/>
        <w:tabs>
          <w:tab w:val="left" w:leader="none" w:pos="600"/>
          <w:tab w:val="right" w:leader="dot" w:pos="9360"/>
        </w:tabs>
        <w:rPr>
          <w:noProof/>
        </w:rPr>
      </w:pPr>
      <w:r w:rsidR="38F740D5">
        <w:rPr/>
        <w:t>2.1</w:t>
      </w:r>
      <w:r>
        <w:tab/>
      </w:r>
      <w:r w:rsidR="38F740D5">
        <w:rPr/>
        <w:t>Alcance</w:t>
      </w:r>
    </w:p>
    <w:p w:rsidR="002C43FB" w:rsidP="38F740D5" w:rsidRDefault="00DB5238" w14:paraId="365A0CB1" w14:textId="7F87F67D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2.2</w:t>
      </w:r>
      <w:r>
        <w:tab/>
      </w:r>
      <w:r w:rsidR="38F740D5">
        <w:rPr/>
        <w:t>Definiciones, Acrónimos, y Abreviaturas</w:t>
      </w:r>
    </w:p>
    <w:p w:rsidR="002C43FB" w:rsidP="38F740D5" w:rsidRDefault="002C43FB" w14:paraId="365A0CB2" w14:textId="4A8A4F6D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2.3</w:t>
      </w:r>
      <w:r>
        <w:tab/>
      </w:r>
      <w:r w:rsidR="38F740D5">
        <w:rPr/>
        <w:t>Referencias</w:t>
      </w:r>
    </w:p>
    <w:p w:rsidR="002C43FB" w:rsidP="38F740D5" w:rsidRDefault="002C43FB" w14:paraId="365A0CB3" w14:textId="5DDDCEB7">
      <w:pPr>
        <w:pStyle w:val="TDC1"/>
        <w:tabs>
          <w:tab w:val="left" w:leader="none" w:pos="39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3.</w:t>
      </w:r>
      <w:r>
        <w:tab/>
      </w:r>
      <w:r w:rsidR="38F740D5">
        <w:rPr/>
        <w:t>Descripción General</w:t>
      </w:r>
    </w:p>
    <w:p w:rsidR="002C43FB" w:rsidP="38F740D5" w:rsidRDefault="002C43FB" w14:paraId="365A0CB4" w14:textId="756C2CBF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3.1</w:t>
      </w:r>
      <w:r>
        <w:tab/>
      </w:r>
      <w:r w:rsidR="38F740D5">
        <w:rPr/>
        <w:t>Perspectivas del Producto</w:t>
      </w:r>
    </w:p>
    <w:p w:rsidR="002C43FB" w:rsidP="38F740D5" w:rsidRDefault="002C43FB" w14:paraId="365A0CB5" w14:textId="0E3B539F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3.2</w:t>
      </w:r>
      <w:r>
        <w:tab/>
      </w:r>
      <w:r w:rsidR="38F740D5">
        <w:rPr/>
        <w:t>Funciones del Producto</w:t>
      </w:r>
    </w:p>
    <w:p w:rsidR="002C43FB" w:rsidP="38F740D5" w:rsidRDefault="002C43FB" w14:paraId="365A0CB6" w14:textId="7FBB8F1C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3.3</w:t>
      </w:r>
      <w:r>
        <w:tab/>
      </w:r>
      <w:r w:rsidR="38F740D5">
        <w:rPr/>
        <w:t>Características de Usuario</w:t>
      </w:r>
    </w:p>
    <w:p w:rsidR="002C43FB" w:rsidP="38F740D5" w:rsidRDefault="00DB5238" w14:paraId="365A0CB7" w14:textId="25E2BE36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3.4</w:t>
      </w:r>
      <w:r>
        <w:tab/>
      </w:r>
      <w:r w:rsidR="38F740D5">
        <w:rPr/>
        <w:t>Restricciones</w:t>
      </w:r>
    </w:p>
    <w:p w:rsidR="002C43FB" w:rsidP="38F740D5" w:rsidRDefault="002C43FB" w14:paraId="365A0CB8" w14:textId="37DA7011">
      <w:pPr>
        <w:pStyle w:val="TDC2"/>
        <w:tabs>
          <w:tab w:val="left" w:leader="none" w:pos="60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3.5</w:t>
      </w:r>
      <w:r>
        <w:tab/>
      </w:r>
      <w:r w:rsidR="38F740D5">
        <w:rPr/>
        <w:t>Atención y Dependencias</w:t>
      </w:r>
    </w:p>
    <w:p w:rsidR="002C43FB" w:rsidP="38F740D5" w:rsidRDefault="002C43FB" w14:paraId="365A0CB9" w14:textId="25028592">
      <w:pPr>
        <w:pStyle w:val="TDC1"/>
        <w:tabs>
          <w:tab w:val="left" w:leader="none" w:pos="390"/>
          <w:tab w:val="right" w:leader="dot" w:pos="9360"/>
        </w:tabs>
        <w:rPr>
          <w:noProof/>
          <w:sz w:val="24"/>
          <w:szCs w:val="24"/>
          <w:lang w:eastAsia="es-ES"/>
        </w:rPr>
      </w:pPr>
      <w:r w:rsidR="38F740D5">
        <w:rPr/>
        <w:t>4.</w:t>
      </w:r>
      <w:r>
        <w:tab/>
      </w:r>
      <w:r w:rsidR="38F740D5">
        <w:rPr/>
        <w:t>Requerimientos Específicos</w:t>
      </w:r>
    </w:p>
    <w:p w:rsidR="002C43FB" w:rsidP="38F740D5" w:rsidRDefault="00D76C7B" w14:paraId="365A0CBB" w14:textId="5D3EF014">
      <w:pPr>
        <w:pStyle w:val="TDC2"/>
        <w:tabs>
          <w:tab w:val="left" w:leader="none" w:pos="600"/>
          <w:tab w:val="right" w:leader="dot" w:pos="9360"/>
        </w:tabs>
        <w:rPr>
          <w:rFonts w:ascii="Book Antiqua" w:hAnsi="Book Antiqua" w:cs="Arial"/>
          <w:lang w:val="es-MX"/>
        </w:rPr>
      </w:pPr>
      <w:r w:rsidR="38F740D5">
        <w:rPr/>
        <w:t>4.1</w:t>
      </w:r>
      <w:r>
        <w:tab/>
      </w:r>
      <w:r w:rsidR="38F740D5">
        <w:rPr/>
        <w:t>Requerimientos Funcionales</w:t>
      </w:r>
    </w:p>
    <w:p w:rsidR="5B00901C" w:rsidP="38F740D5" w:rsidRDefault="5B00901C" w14:paraId="71F91283" w14:textId="1B924D17">
      <w:pPr>
        <w:pStyle w:val="TDC2"/>
        <w:tabs>
          <w:tab w:val="left" w:leader="none" w:pos="600"/>
          <w:tab w:val="right" w:leader="dot" w:pos="9360"/>
        </w:tabs>
      </w:pPr>
      <w:r w:rsidR="38F740D5">
        <w:rPr/>
        <w:t>4.2</w:t>
      </w:r>
      <w:r>
        <w:tab/>
      </w:r>
      <w:r w:rsidR="38F740D5">
        <w:rPr/>
        <w:t>Requerimientos No Funcionales</w:t>
      </w:r>
    </w:p>
    <w:p w:rsidR="5B00901C" w:rsidP="38F740D5" w:rsidRDefault="5B00901C" w14:paraId="64683BA9" w14:textId="7AA980D1">
      <w:pPr>
        <w:pStyle w:val="TDC2"/>
        <w:tabs>
          <w:tab w:val="left" w:leader="none" w:pos="600"/>
          <w:tab w:val="right" w:leader="dot" w:pos="9360"/>
        </w:tabs>
      </w:pPr>
      <w:r w:rsidR="38F740D5">
        <w:rPr/>
        <w:t>4.3</w:t>
      </w:r>
      <w:r>
        <w:tab/>
      </w:r>
      <w:r w:rsidR="38F740D5">
        <w:rPr/>
        <w:t>Requerimientos de interfaz de usuario</w:t>
      </w:r>
      <w:r>
        <w:fldChar w:fldCharType="end"/>
      </w:r>
    </w:p>
    <w:p w:rsidR="38F740D5" w:rsidP="38F740D5" w:rsidRDefault="38F740D5" w14:paraId="07DD12A5" w14:textId="0D1B030C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0BB25438" w14:textId="04E1E693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6A871CDA" w14:textId="6F61D153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6FE5FE62" w14:textId="50E59EC2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60A373A0" w14:textId="575E310E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53964739" w14:textId="01135855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77A15804" w14:textId="4DE796EA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73E58EB6" w14:textId="4028453A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71BAE746" w14:textId="3B394289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2177F448" w14:textId="5A1F1A48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56A1229B" w14:textId="3C8F7B6D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0C9610D7" w14:textId="79728B47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5AE12932" w14:textId="2E235E52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725C5D72" w14:textId="687F48C8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6A6AE715" w14:textId="21DB7543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2A0D4652" w14:textId="335623C2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6B208FFE" w14:textId="1AA6D3B6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5B2E17D7" w14:textId="6D9D4F46">
      <w:pPr>
        <w:pStyle w:val="Normal"/>
        <w:tabs>
          <w:tab w:val="left" w:leader="none" w:pos="600"/>
          <w:tab w:val="right" w:leader="dot" w:pos="9360"/>
        </w:tabs>
      </w:pPr>
    </w:p>
    <w:p w:rsidR="38F740D5" w:rsidP="38F740D5" w:rsidRDefault="38F740D5" w14:paraId="154C2987" w14:textId="06424B20">
      <w:pPr>
        <w:pStyle w:val="Normal"/>
        <w:tabs>
          <w:tab w:val="left" w:leader="none" w:pos="600"/>
          <w:tab w:val="right" w:leader="dot" w:pos="9360"/>
        </w:tabs>
      </w:pPr>
    </w:p>
    <w:p w:rsidR="00DB5238" w:rsidP="5B00901C" w:rsidRDefault="00DB5238" w14:paraId="68F36128" w14:textId="77777777">
      <w:pPr>
        <w:pStyle w:val="Ttulo1"/>
        <w:rPr>
          <w:rFonts w:ascii="Georgia" w:hAnsi="Georgia" w:eastAsia="Georgia" w:cs="Georgia"/>
          <w:sz w:val="22"/>
          <w:szCs w:val="22"/>
          <w:lang w:val="es-MX"/>
        </w:rPr>
      </w:pPr>
      <w:bookmarkStart w:name="_Toc1822639910" w:id="1887212556"/>
      <w:r w:rsidRPr="5B00901C" w:rsidR="00DB5238">
        <w:rPr>
          <w:rFonts w:ascii="Georgia" w:hAnsi="Georgia" w:eastAsia="Georgia" w:cs="Georgia"/>
          <w:sz w:val="22"/>
          <w:szCs w:val="22"/>
          <w:lang w:val="es-MX"/>
        </w:rPr>
        <w:t>Participantes del proyecto</w:t>
      </w:r>
      <w:bookmarkEnd w:id="1887212556"/>
    </w:p>
    <w:tbl>
      <w:tblPr>
        <w:tblStyle w:val="Tablaconcuadrcula"/>
        <w:tblW w:w="0" w:type="auto"/>
        <w:jc w:val="center"/>
        <w:tblCellSpacing w:w="20" w:type="dxa"/>
        <w:tblLayout w:type="fixed"/>
        <w:tblLook w:val="0040" w:firstRow="0" w:lastRow="1" w:firstColumn="0" w:lastColumn="0" w:noHBand="0" w:noVBand="0"/>
      </w:tblPr>
      <w:tblGrid>
        <w:gridCol w:w="2508"/>
      </w:tblGrid>
      <w:tr w:rsidRPr="00DB5238" w:rsidR="00DB5238" w:rsidTr="5B00901C" w14:paraId="7DC1D3F7" w14:textId="77777777">
        <w:trPr>
          <w:trHeight w:val="300"/>
          <w:tblCellSpacing w:w="20" w:type="dxa"/>
          <w:jc w:val="center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B5238" w:rsidRDefault="00DB5238" w14:paraId="1FAAFD3D" w14:textId="0B7D1544">
            <w:pPr>
              <w:pStyle w:val="Tabletext"/>
              <w:rPr>
                <w:rFonts w:ascii="Georgia" w:hAnsi="Georgia" w:eastAsia="Georgia" w:cs="Georgia"/>
                <w:b w:val="1"/>
                <w:bCs w:val="1"/>
                <w:sz w:val="22"/>
                <w:szCs w:val="22"/>
                <w:lang w:val="es-MX" w:eastAsia="es-ES"/>
              </w:rPr>
            </w:pPr>
            <w:r w:rsidRPr="5B00901C" w:rsidR="7031BE9C">
              <w:rPr>
                <w:rFonts w:ascii="Georgia" w:hAnsi="Georgia" w:eastAsia="Georgia" w:cs="Georgia"/>
                <w:b w:val="1"/>
                <w:bCs w:val="1"/>
                <w:sz w:val="22"/>
                <w:szCs w:val="22"/>
                <w:lang w:val="es-MX" w:eastAsia="es-ES"/>
              </w:rPr>
              <w:t xml:space="preserve">Johan </w:t>
            </w:r>
            <w:r w:rsidRPr="5B00901C" w:rsidR="7031BE9C">
              <w:rPr>
                <w:rFonts w:ascii="Georgia" w:hAnsi="Georgia" w:eastAsia="Georgia" w:cs="Georgia"/>
                <w:b w:val="1"/>
                <w:bCs w:val="1"/>
                <w:sz w:val="22"/>
                <w:szCs w:val="22"/>
                <w:lang w:val="es-MX" w:eastAsia="es-ES"/>
              </w:rPr>
              <w:t>Sebastian</w:t>
            </w:r>
            <w:r w:rsidRPr="5B00901C" w:rsidR="7031BE9C">
              <w:rPr>
                <w:rFonts w:ascii="Georgia" w:hAnsi="Georgia" w:eastAsia="Georgia" w:cs="Georgia"/>
                <w:b w:val="1"/>
                <w:bCs w:val="1"/>
                <w:sz w:val="22"/>
                <w:szCs w:val="22"/>
                <w:lang w:val="es-MX" w:eastAsia="es-ES"/>
              </w:rPr>
              <w:t xml:space="preserve"> Olaya Reyes </w:t>
            </w:r>
          </w:p>
        </w:tc>
      </w:tr>
      <w:tr w:rsidR="00DB5238" w:rsidTr="5B00901C" w14:paraId="29C0DBA6" w14:textId="77777777">
        <w:trPr>
          <w:tblCellSpacing w:w="20" w:type="dxa"/>
          <w:jc w:val="center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B5238" w:rsidP="5B00901C" w:rsidRDefault="00DB5238" w14:paraId="0FED9D86" w14:textId="14ADC4BC">
            <w:pPr>
              <w:pStyle w:val="Tabletext"/>
              <w:suppressLineNumbers w:val="0"/>
              <w:bidi w:val="0"/>
              <w:spacing w:before="0" w:beforeAutospacing="off" w:after="120" w:afterAutospacing="off" w:line="240" w:lineRule="atLeast"/>
              <w:ind w:left="0" w:right="0"/>
              <w:jc w:val="left"/>
            </w:pPr>
            <w:r w:rsidRPr="5B00901C" w:rsidR="279E84E0">
              <w:rPr>
                <w:rFonts w:ascii="Georgia" w:hAnsi="Georgia" w:eastAsia="Georgia" w:cs="Georgia"/>
                <w:b w:val="1"/>
                <w:bCs w:val="1"/>
                <w:sz w:val="22"/>
                <w:szCs w:val="22"/>
                <w:lang w:val="es-MX" w:eastAsia="es-ES"/>
              </w:rPr>
              <w:t>Juan Sebastian Serrato Sanchez</w:t>
            </w:r>
          </w:p>
        </w:tc>
      </w:tr>
      <w:tr w:rsidR="00DB5238" w:rsidTr="5B00901C" w14:paraId="1BFD35FA" w14:textId="77777777">
        <w:trPr>
          <w:trHeight w:val="300"/>
          <w:tblCellSpacing w:w="20" w:type="dxa"/>
          <w:jc w:val="center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B5238" w:rsidRDefault="00DB5238" w14:paraId="66B72B18" w14:textId="77777777">
            <w:pPr>
              <w:pStyle w:val="Tabletext"/>
              <w:rPr>
                <w:rFonts w:ascii="Georgia" w:hAnsi="Georgia" w:eastAsia="Georgia" w:cs="Georgia"/>
                <w:b/>
                <w:bCs/>
                <w:sz w:val="22"/>
                <w:szCs w:val="22"/>
                <w:lang w:val="es-MX" w:eastAsia="es-ES"/>
              </w:rPr>
            </w:pPr>
            <w:r>
              <w:rPr>
                <w:rFonts w:ascii="Georgia" w:hAnsi="Georgia" w:eastAsia="Georgia" w:cs="Georgia"/>
                <w:b/>
                <w:bCs/>
                <w:sz w:val="22"/>
                <w:szCs w:val="22"/>
                <w:lang w:val="es-MX" w:eastAsia="es-ES"/>
              </w:rPr>
              <w:t>Juan Esteban Huertas</w:t>
            </w:r>
          </w:p>
        </w:tc>
      </w:tr>
    </w:tbl>
    <w:p w:rsidRPr="0002027A" w:rsidR="002C43FB" w:rsidP="5B00901C" w:rsidRDefault="002C43FB" w14:paraId="365A0CBC" w14:textId="4E37AE3E">
      <w:pPr>
        <w:pStyle w:val="Normal"/>
        <w:rPr>
          <w:lang w:val="es-MX"/>
        </w:rPr>
      </w:pPr>
    </w:p>
    <w:p w:rsidRPr="0002027A" w:rsidR="002C43FB" w:rsidRDefault="002C43FB" w14:paraId="365A0CBD" w14:textId="77777777">
      <w:pPr>
        <w:pStyle w:val="Ttulo1"/>
        <w:rPr>
          <w:rFonts w:ascii="Book Antiqua" w:hAnsi="Book Antiqua" w:cs="Arial"/>
          <w:lang w:val="es-MX"/>
        </w:rPr>
      </w:pPr>
      <w:bookmarkStart w:name="_Toc107039556" w:id="0"/>
      <w:bookmarkStart w:name="_Hlk108971738" w:id="1"/>
      <w:bookmarkStart w:name="_Toc527753480" w:id="1644962586"/>
      <w:r w:rsidRPr="5B00901C" w:rsidR="002C43FB">
        <w:rPr>
          <w:rFonts w:ascii="Book Antiqua" w:hAnsi="Book Antiqua" w:cs="Arial"/>
          <w:lang w:val="es-MX"/>
        </w:rPr>
        <w:t>Introducción</w:t>
      </w:r>
      <w:bookmarkEnd w:id="0"/>
      <w:bookmarkEnd w:id="1644962586"/>
    </w:p>
    <w:p w:rsidR="0A6D0245" w:rsidP="5B00901C" w:rsidRDefault="0A6D0245" w14:paraId="58EEE1C9" w14:textId="2E845727">
      <w:pPr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B00901C" w:rsidR="0A6D0245">
        <w:rPr>
          <w:rStyle w:val="hljs-string"/>
          <w:rFonts w:ascii="Book Antiqua" w:hAnsi="Book Antiqua"/>
          <w:color w:val="auto"/>
          <w:sz w:val="22"/>
          <w:szCs w:val="22"/>
        </w:rPr>
        <w:t>Bi</w:t>
      </w:r>
      <w:r w:rsidRPr="5B00901C" w:rsidR="0A6D0245">
        <w:rPr>
          <w:rStyle w:val="hljs-string"/>
          <w:rFonts w:ascii="Book Antiqua" w:hAnsi="Book Antiqua"/>
          <w:color w:val="auto"/>
          <w:sz w:val="22"/>
          <w:szCs w:val="22"/>
        </w:rPr>
        <w:t>ker´s</w:t>
      </w:r>
      <w:r w:rsidRPr="5B00901C" w:rsidR="0A6D0245">
        <w:rPr>
          <w:rStyle w:val="hljs-string"/>
          <w:rFonts w:ascii="Book Antiqua" w:hAnsi="Book Antiqua"/>
          <w:color w:val="auto"/>
          <w:sz w:val="22"/>
          <w:szCs w:val="22"/>
        </w:rPr>
        <w:t xml:space="preserve"> </w:t>
      </w:r>
      <w:r w:rsidRPr="5B00901C" w:rsidR="0A6D0245">
        <w:rPr>
          <w:rStyle w:val="hljs-string"/>
          <w:rFonts w:ascii="Book Antiqua" w:hAnsi="Book Antiqua"/>
          <w:color w:val="auto"/>
          <w:sz w:val="22"/>
          <w:szCs w:val="22"/>
        </w:rPr>
        <w:t>D</w:t>
      </w:r>
      <w:r w:rsidRPr="5B00901C" w:rsidR="190FDEFA">
        <w:rPr>
          <w:rStyle w:val="hljs-string"/>
          <w:rFonts w:ascii="Book Antiqua" w:hAnsi="Book Antiqua"/>
          <w:color w:val="auto"/>
          <w:sz w:val="22"/>
          <w:szCs w:val="22"/>
        </w:rPr>
        <w:t>e</w:t>
      </w:r>
      <w:r w:rsidRPr="5B00901C" w:rsidR="0A6D0245">
        <w:rPr>
          <w:rStyle w:val="hljs-string"/>
          <w:rFonts w:ascii="Book Antiqua" w:hAnsi="Book Antiqua"/>
          <w:color w:val="auto"/>
          <w:sz w:val="22"/>
          <w:szCs w:val="22"/>
        </w:rPr>
        <w:t>ck</w:t>
      </w:r>
      <w:r w:rsidRPr="5B00901C" w:rsidR="00A8187B">
        <w:rPr>
          <w:rStyle w:val="hljs-string"/>
          <w:rFonts w:ascii="Book Antiqua" w:hAnsi="Book Antiqua"/>
          <w:color w:val="auto"/>
          <w:sz w:val="22"/>
          <w:szCs w:val="22"/>
        </w:rPr>
        <w:t xml:space="preserve"> está principalmente diseñado</w:t>
      </w:r>
      <w:r w:rsidRPr="5B00901C" w:rsidR="34B9F04C">
        <w:rPr>
          <w:rStyle w:val="hljs-string"/>
          <w:rFonts w:ascii="Book Antiqua" w:hAnsi="Book Antiqua"/>
          <w:color w:val="auto"/>
          <w:sz w:val="22"/>
          <w:szCs w:val="22"/>
        </w:rPr>
        <w:t xml:space="preserve"> y elaborado</w:t>
      </w:r>
      <w:r w:rsidRPr="5B00901C" w:rsidR="00A8187B">
        <w:rPr>
          <w:rStyle w:val="hljs-string"/>
          <w:rFonts w:ascii="Book Antiqua" w:hAnsi="Book Antiqua"/>
          <w:color w:val="auto"/>
          <w:sz w:val="22"/>
          <w:szCs w:val="22"/>
        </w:rPr>
        <w:t xml:space="preserve"> para </w:t>
      </w:r>
      <w:r w:rsidRPr="5B00901C" w:rsidR="3B06604E">
        <w:rPr>
          <w:rStyle w:val="hljs-string"/>
          <w:rFonts w:ascii="Book Antiqua" w:hAnsi="Book Antiqua"/>
          <w:color w:val="auto"/>
          <w:sz w:val="22"/>
          <w:szCs w:val="22"/>
        </w:rPr>
        <w:t xml:space="preserve">dar </w:t>
      </w:r>
      <w:r w:rsidRPr="5B00901C" w:rsidR="3AB6F333">
        <w:rPr>
          <w:rStyle w:val="hljs-string"/>
          <w:rFonts w:ascii="Book Antiqua" w:hAnsi="Book Antiqua"/>
          <w:color w:val="auto"/>
          <w:sz w:val="22"/>
          <w:szCs w:val="22"/>
        </w:rPr>
        <w:t>información</w:t>
      </w:r>
      <w:r w:rsidRPr="5B00901C" w:rsidR="3B06604E">
        <w:rPr>
          <w:rStyle w:val="hljs-string"/>
          <w:rFonts w:ascii="Book Antiqua" w:hAnsi="Book Antiqua"/>
          <w:color w:val="auto"/>
          <w:sz w:val="22"/>
          <w:szCs w:val="22"/>
        </w:rPr>
        <w:t xml:space="preserve"> sobre motos </w:t>
      </w:r>
      <w:r w:rsidRPr="5B00901C" w:rsidR="700C0674">
        <w:rPr>
          <w:rStyle w:val="hljs-string"/>
          <w:rFonts w:ascii="Book Antiqua" w:hAnsi="Book Antiqua"/>
          <w:color w:val="auto"/>
          <w:sz w:val="22"/>
          <w:szCs w:val="22"/>
        </w:rPr>
        <w:t>mediante</w:t>
      </w:r>
      <w:r w:rsidRPr="5B00901C" w:rsidR="39992C03">
        <w:rPr>
          <w:rStyle w:val="hljs-string"/>
          <w:rFonts w:ascii="Book Antiqua" w:hAnsi="Book Antiqua"/>
          <w:color w:val="auto"/>
          <w:sz w:val="22"/>
          <w:szCs w:val="22"/>
        </w:rPr>
        <w:t xml:space="preserve"> un juego </w:t>
      </w:r>
      <w:r w:rsidRPr="5B00901C" w:rsidR="096A58FC">
        <w:rPr>
          <w:rStyle w:val="hljs-string"/>
          <w:rFonts w:ascii="Book Antiqua" w:hAnsi="Book Antiqua"/>
          <w:color w:val="auto"/>
          <w:sz w:val="22"/>
          <w:szCs w:val="22"/>
        </w:rPr>
        <w:t>dinámico</w:t>
      </w:r>
      <w:r w:rsidRPr="5B00901C" w:rsidR="18CD9596">
        <w:rPr>
          <w:rStyle w:val="hljs-string"/>
          <w:rFonts w:ascii="Book Antiqua" w:hAnsi="Book Antiqua"/>
          <w:color w:val="auto"/>
          <w:sz w:val="22"/>
          <w:szCs w:val="22"/>
        </w:rPr>
        <w:t>,</w:t>
      </w:r>
      <w:r w:rsidRPr="5B00901C" w:rsidR="39992C03">
        <w:rPr>
          <w:rStyle w:val="hljs-string"/>
          <w:rFonts w:ascii="Book Antiqua" w:hAnsi="Book Antiqua"/>
          <w:color w:val="auto"/>
          <w:sz w:val="22"/>
          <w:szCs w:val="22"/>
        </w:rPr>
        <w:t xml:space="preserve"> </w:t>
      </w:r>
      <w:r w:rsidRPr="5B00901C" w:rsidR="6E6094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la competencia entre pilotos y la estrategia necesaria para ganar</w:t>
      </w:r>
      <w:r w:rsidRPr="5B00901C" w:rsidR="3CA4E4E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usando sus cartas</w:t>
      </w:r>
      <w:r w:rsidRPr="5B00901C" w:rsidR="6E6094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 Se podría enfatizar el tema de las motos, utilizando ilustraciones</w:t>
      </w:r>
      <w:r w:rsidRPr="5B00901C" w:rsidR="5C5B0A3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con dibujos y </w:t>
      </w:r>
      <w:r w:rsidRPr="5B00901C" w:rsidR="318A489A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detalles de</w:t>
      </w:r>
      <w:r w:rsidRPr="5B00901C" w:rsidR="5ED208F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las motos en las cartas dadas de manera aleatoria</w:t>
      </w:r>
      <w:r w:rsidRPr="5B00901C" w:rsidR="6E6094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y la conexión con la cultura motera.</w:t>
      </w:r>
    </w:p>
    <w:p w:rsidR="1DD950C7" w:rsidP="5B00901C" w:rsidRDefault="1DD950C7" w14:paraId="1DCE506D" w14:textId="040F9F89">
      <w:pPr>
        <w:pStyle w:val="Ttulo1"/>
        <w:numPr>
          <w:ilvl w:val="0"/>
          <w:numId w:val="0"/>
        </w:numPr>
        <w:ind w:left="0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B00901C" w:rsidR="1DD950C7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           </w:t>
      </w:r>
      <w:r w:rsidRPr="5B00901C" w:rsidR="1DD950C7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s-ES"/>
        </w:rPr>
        <w:t xml:space="preserve"> </w:t>
      </w:r>
      <w:bookmarkStart w:name="_Toc1112738686" w:id="2048080308"/>
      <w:r w:rsidRPr="5B00901C" w:rsidR="1DD950C7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s-ES"/>
        </w:rPr>
        <w:t xml:space="preserve">2.1       </w:t>
      </w:r>
      <w:r w:rsidRPr="5B00901C" w:rsidR="4E97CE6E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s-ES"/>
        </w:rPr>
        <w:t>Problema</w:t>
      </w:r>
      <w:bookmarkEnd w:id="2048080308"/>
      <w:r w:rsidRPr="5B00901C" w:rsidR="4E97CE6E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s-ES"/>
        </w:rPr>
        <w:t xml:space="preserve"> </w:t>
      </w:r>
    </w:p>
    <w:p w:rsidR="253E6B28" w:rsidP="5B00901C" w:rsidRDefault="253E6B28" w14:paraId="1633A0F3" w14:textId="23C338FB">
      <w:pPr>
        <w:pStyle w:val="Normal"/>
        <w:rPr>
          <w:noProof w:val="0"/>
          <w:sz w:val="22"/>
          <w:szCs w:val="22"/>
          <w:lang w:val="es-ES"/>
        </w:rPr>
      </w:pPr>
      <w:r w:rsidRPr="5B00901C" w:rsidR="253E6B28">
        <w:rPr>
          <w:noProof w:val="0"/>
          <w:sz w:val="22"/>
          <w:szCs w:val="22"/>
          <w:lang w:val="es-ES"/>
        </w:rPr>
        <w:t xml:space="preserve">Hace unos </w:t>
      </w:r>
      <w:r w:rsidRPr="5B00901C" w:rsidR="59DF7CF9">
        <w:rPr>
          <w:noProof w:val="0"/>
          <w:sz w:val="22"/>
          <w:szCs w:val="22"/>
          <w:lang w:val="es-ES"/>
        </w:rPr>
        <w:t>días</w:t>
      </w:r>
      <w:r w:rsidRPr="5B00901C" w:rsidR="253E6B28">
        <w:rPr>
          <w:noProof w:val="0"/>
          <w:sz w:val="22"/>
          <w:szCs w:val="22"/>
          <w:lang w:val="es-ES"/>
        </w:rPr>
        <w:t xml:space="preserve"> </w:t>
      </w:r>
      <w:r w:rsidRPr="5B00901C" w:rsidR="768A5723">
        <w:rPr>
          <w:noProof w:val="0"/>
          <w:sz w:val="22"/>
          <w:szCs w:val="22"/>
          <w:lang w:val="es-ES"/>
        </w:rPr>
        <w:t>realizamos</w:t>
      </w:r>
      <w:r w:rsidRPr="5B00901C" w:rsidR="253E6B28">
        <w:rPr>
          <w:noProof w:val="0"/>
          <w:sz w:val="22"/>
          <w:szCs w:val="22"/>
          <w:lang w:val="es-ES"/>
        </w:rPr>
        <w:t xml:space="preserve"> </w:t>
      </w:r>
      <w:r w:rsidRPr="5B00901C" w:rsidR="531DFB49">
        <w:rPr>
          <w:noProof w:val="0"/>
          <w:sz w:val="22"/>
          <w:szCs w:val="22"/>
          <w:lang w:val="es-ES"/>
        </w:rPr>
        <w:t>unas encuestas</w:t>
      </w:r>
      <w:r w:rsidRPr="5B00901C" w:rsidR="253E6B28">
        <w:rPr>
          <w:noProof w:val="0"/>
          <w:sz w:val="22"/>
          <w:szCs w:val="22"/>
          <w:lang w:val="es-ES"/>
        </w:rPr>
        <w:t xml:space="preserve"> sobre </w:t>
      </w:r>
      <w:r w:rsidRPr="5B00901C" w:rsidR="3A8F508D">
        <w:rPr>
          <w:noProof w:val="0"/>
          <w:sz w:val="22"/>
          <w:szCs w:val="22"/>
          <w:lang w:val="es-ES"/>
        </w:rPr>
        <w:t>motos</w:t>
      </w:r>
      <w:r w:rsidRPr="5B00901C" w:rsidR="253E6B28">
        <w:rPr>
          <w:noProof w:val="0"/>
          <w:sz w:val="22"/>
          <w:szCs w:val="22"/>
          <w:lang w:val="es-ES"/>
        </w:rPr>
        <w:t xml:space="preserve"> para ver q</w:t>
      </w:r>
      <w:r w:rsidRPr="5B00901C" w:rsidR="3DCFC36B">
        <w:rPr>
          <w:noProof w:val="0"/>
          <w:sz w:val="22"/>
          <w:szCs w:val="22"/>
          <w:lang w:val="es-ES"/>
        </w:rPr>
        <w:t>ue</w:t>
      </w:r>
      <w:r w:rsidRPr="5B00901C" w:rsidR="253E6B28">
        <w:rPr>
          <w:noProof w:val="0"/>
          <w:sz w:val="22"/>
          <w:szCs w:val="22"/>
          <w:lang w:val="es-ES"/>
        </w:rPr>
        <w:t xml:space="preserve"> moto era la </w:t>
      </w:r>
      <w:r w:rsidRPr="5B00901C" w:rsidR="4540CFCA">
        <w:rPr>
          <w:noProof w:val="0"/>
          <w:sz w:val="22"/>
          <w:szCs w:val="22"/>
          <w:lang w:val="es-ES"/>
        </w:rPr>
        <w:t>más</w:t>
      </w:r>
      <w:r w:rsidRPr="5B00901C" w:rsidR="253E6B28">
        <w:rPr>
          <w:noProof w:val="0"/>
          <w:sz w:val="22"/>
          <w:szCs w:val="22"/>
          <w:lang w:val="es-ES"/>
        </w:rPr>
        <w:t xml:space="preserve"> comprada</w:t>
      </w:r>
      <w:r w:rsidRPr="5B00901C" w:rsidR="49DD1DB8">
        <w:rPr>
          <w:noProof w:val="0"/>
          <w:sz w:val="22"/>
          <w:szCs w:val="22"/>
          <w:lang w:val="es-ES"/>
        </w:rPr>
        <w:t xml:space="preserve"> o la </w:t>
      </w:r>
      <w:r w:rsidRPr="5B00901C" w:rsidR="58F1908D">
        <w:rPr>
          <w:noProof w:val="0"/>
          <w:sz w:val="22"/>
          <w:szCs w:val="22"/>
          <w:lang w:val="es-ES"/>
        </w:rPr>
        <w:t>más</w:t>
      </w:r>
      <w:r w:rsidRPr="5B00901C" w:rsidR="49DD1DB8">
        <w:rPr>
          <w:noProof w:val="0"/>
          <w:sz w:val="22"/>
          <w:szCs w:val="22"/>
          <w:lang w:val="es-ES"/>
        </w:rPr>
        <w:t xml:space="preserve"> solicitada por el </w:t>
      </w:r>
      <w:r w:rsidRPr="5B00901C" w:rsidR="0C3B1C32">
        <w:rPr>
          <w:noProof w:val="0"/>
          <w:sz w:val="22"/>
          <w:szCs w:val="22"/>
          <w:lang w:val="es-ES"/>
        </w:rPr>
        <w:t>público y</w:t>
      </w:r>
      <w:r w:rsidRPr="5B00901C" w:rsidR="253E6B28">
        <w:rPr>
          <w:noProof w:val="0"/>
          <w:sz w:val="22"/>
          <w:szCs w:val="22"/>
          <w:lang w:val="es-ES"/>
        </w:rPr>
        <w:t xml:space="preserve"> nos dimos</w:t>
      </w:r>
      <w:r w:rsidRPr="5B00901C" w:rsidR="253E6B28">
        <w:rPr>
          <w:noProof w:val="0"/>
          <w:sz w:val="22"/>
          <w:szCs w:val="22"/>
          <w:lang w:val="es-ES"/>
        </w:rPr>
        <w:t xml:space="preserve"> </w:t>
      </w:r>
      <w:r w:rsidRPr="5B00901C" w:rsidR="06AE8955">
        <w:rPr>
          <w:noProof w:val="0"/>
          <w:sz w:val="22"/>
          <w:szCs w:val="22"/>
          <w:lang w:val="es-ES"/>
        </w:rPr>
        <w:t>cuenta</w:t>
      </w:r>
      <w:r w:rsidRPr="5B00901C" w:rsidR="253E6B28">
        <w:rPr>
          <w:noProof w:val="0"/>
          <w:sz w:val="22"/>
          <w:szCs w:val="22"/>
          <w:lang w:val="es-ES"/>
        </w:rPr>
        <w:t xml:space="preserve"> </w:t>
      </w:r>
      <w:r w:rsidRPr="5B00901C" w:rsidR="7BD3ABE5">
        <w:rPr>
          <w:noProof w:val="0"/>
          <w:sz w:val="22"/>
          <w:szCs w:val="22"/>
          <w:lang w:val="es-ES"/>
        </w:rPr>
        <w:t xml:space="preserve">de </w:t>
      </w:r>
      <w:r w:rsidRPr="5B00901C" w:rsidR="7BD3ABE5">
        <w:rPr>
          <w:noProof w:val="0"/>
          <w:sz w:val="22"/>
          <w:szCs w:val="22"/>
          <w:lang w:val="es-ES"/>
        </w:rPr>
        <w:t>que</w:t>
      </w:r>
      <w:r w:rsidRPr="5B00901C" w:rsidR="253E6B28">
        <w:rPr>
          <w:noProof w:val="0"/>
          <w:sz w:val="22"/>
          <w:szCs w:val="22"/>
          <w:lang w:val="es-ES"/>
        </w:rPr>
        <w:t xml:space="preserve"> los </w:t>
      </w:r>
      <w:r w:rsidRPr="5B00901C" w:rsidR="4318A23D">
        <w:rPr>
          <w:noProof w:val="0"/>
          <w:sz w:val="22"/>
          <w:szCs w:val="22"/>
          <w:lang w:val="es-ES"/>
        </w:rPr>
        <w:t>clientes,</w:t>
      </w:r>
      <w:r w:rsidRPr="5B00901C" w:rsidR="3FE5357B">
        <w:rPr>
          <w:noProof w:val="0"/>
          <w:sz w:val="22"/>
          <w:szCs w:val="22"/>
          <w:lang w:val="es-ES"/>
        </w:rPr>
        <w:t xml:space="preserve"> </w:t>
      </w:r>
      <w:r w:rsidRPr="5B00901C" w:rsidR="6099DD14">
        <w:rPr>
          <w:noProof w:val="0"/>
          <w:sz w:val="22"/>
          <w:szCs w:val="22"/>
          <w:lang w:val="es-ES"/>
        </w:rPr>
        <w:t>decían</w:t>
      </w:r>
      <w:r w:rsidRPr="5B00901C" w:rsidR="3FE5357B">
        <w:rPr>
          <w:noProof w:val="0"/>
          <w:sz w:val="22"/>
          <w:szCs w:val="22"/>
          <w:lang w:val="es-ES"/>
        </w:rPr>
        <w:t xml:space="preserve"> q una moto era mejor por su torque otros q</w:t>
      </w:r>
      <w:r w:rsidRPr="5B00901C" w:rsidR="3CF094C3">
        <w:rPr>
          <w:noProof w:val="0"/>
          <w:sz w:val="22"/>
          <w:szCs w:val="22"/>
          <w:lang w:val="es-ES"/>
        </w:rPr>
        <w:t>ue</w:t>
      </w:r>
      <w:r w:rsidRPr="5B00901C" w:rsidR="3FE5357B">
        <w:rPr>
          <w:noProof w:val="0"/>
          <w:sz w:val="22"/>
          <w:szCs w:val="22"/>
          <w:lang w:val="es-ES"/>
        </w:rPr>
        <w:t xml:space="preserve"> por su modelo y no </w:t>
      </w:r>
      <w:r w:rsidRPr="5B00901C" w:rsidR="55E8A4FF">
        <w:rPr>
          <w:noProof w:val="0"/>
          <w:sz w:val="22"/>
          <w:szCs w:val="22"/>
          <w:lang w:val="es-ES"/>
        </w:rPr>
        <w:t>sabíamos</w:t>
      </w:r>
      <w:r w:rsidRPr="5B00901C" w:rsidR="3FE5357B">
        <w:rPr>
          <w:noProof w:val="0"/>
          <w:sz w:val="22"/>
          <w:szCs w:val="22"/>
          <w:lang w:val="es-ES"/>
        </w:rPr>
        <w:t xml:space="preserve"> </w:t>
      </w:r>
      <w:r w:rsidRPr="5B00901C" w:rsidR="6F02BC13">
        <w:rPr>
          <w:noProof w:val="0"/>
          <w:sz w:val="22"/>
          <w:szCs w:val="22"/>
          <w:lang w:val="es-ES"/>
        </w:rPr>
        <w:t>cómo</w:t>
      </w:r>
      <w:r w:rsidRPr="5B00901C" w:rsidR="3FE5357B">
        <w:rPr>
          <w:noProof w:val="0"/>
          <w:sz w:val="22"/>
          <w:szCs w:val="22"/>
          <w:lang w:val="es-ES"/>
        </w:rPr>
        <w:t xml:space="preserve"> </w:t>
      </w:r>
      <w:r w:rsidRPr="5B00901C" w:rsidR="7FFD894A">
        <w:rPr>
          <w:noProof w:val="0"/>
          <w:sz w:val="22"/>
          <w:szCs w:val="22"/>
          <w:lang w:val="es-ES"/>
        </w:rPr>
        <w:t xml:space="preserve">elegir la </w:t>
      </w:r>
      <w:r w:rsidRPr="5B00901C" w:rsidR="72D54AAF">
        <w:rPr>
          <w:noProof w:val="0"/>
          <w:sz w:val="22"/>
          <w:szCs w:val="22"/>
          <w:lang w:val="es-ES"/>
        </w:rPr>
        <w:t>mejor moto.</w:t>
      </w:r>
    </w:p>
    <w:p w:rsidR="6D17B8EC" w:rsidP="5B00901C" w:rsidRDefault="6D17B8EC" w14:paraId="3E23ED52" w14:textId="14E530F9">
      <w:pPr>
        <w:pStyle w:val="Ttulo2"/>
        <w:numPr>
          <w:ilvl w:val="0"/>
          <w:numId w:val="0"/>
        </w:numPr>
        <w:ind w:left="720"/>
        <w:rPr>
          <w:rFonts w:ascii="Book Antiqua" w:hAnsi="Book Antiqua" w:cs="Arial"/>
          <w:lang w:val="es-MX"/>
        </w:rPr>
      </w:pPr>
      <w:bookmarkStart w:name="_Toc1186030334" w:id="1513498317"/>
      <w:r w:rsidRPr="5B00901C" w:rsidR="6D17B8EC">
        <w:rPr>
          <w:rFonts w:ascii="Book Antiqua" w:hAnsi="Book Antiqua" w:cs="Arial"/>
          <w:lang w:val="es-MX"/>
        </w:rPr>
        <w:t>2.2        Obje</w:t>
      </w:r>
      <w:r w:rsidRPr="5B00901C" w:rsidR="3CDA9B41">
        <w:rPr>
          <w:rFonts w:ascii="Book Antiqua" w:hAnsi="Book Antiqua" w:cs="Arial"/>
          <w:lang w:val="es-MX"/>
        </w:rPr>
        <w:t>tivos</w:t>
      </w:r>
      <w:bookmarkEnd w:id="1513498317"/>
    </w:p>
    <w:p w:rsidR="3CDA9B41" w:rsidP="5B00901C" w:rsidRDefault="3CDA9B41" w14:paraId="389C992C" w14:textId="74D9257E">
      <w:pPr>
        <w:pStyle w:val="Normal"/>
        <w:rPr>
          <w:sz w:val="22"/>
          <w:szCs w:val="22"/>
          <w:lang w:val="es-MX"/>
        </w:rPr>
      </w:pPr>
      <w:r w:rsidRPr="5B00901C" w:rsidR="3CDA9B41">
        <w:rPr>
          <w:sz w:val="22"/>
          <w:szCs w:val="22"/>
          <w:lang w:val="es-MX"/>
        </w:rPr>
        <w:t xml:space="preserve">El objetivo del juego es poder </w:t>
      </w:r>
      <w:r w:rsidRPr="5B00901C" w:rsidR="3DE2EC75">
        <w:rPr>
          <w:sz w:val="22"/>
          <w:szCs w:val="22"/>
          <w:lang w:val="es-MX"/>
        </w:rPr>
        <w:t>comparar</w:t>
      </w:r>
      <w:r w:rsidRPr="5B00901C" w:rsidR="3CDA9B41">
        <w:rPr>
          <w:sz w:val="22"/>
          <w:szCs w:val="22"/>
          <w:lang w:val="es-MX"/>
        </w:rPr>
        <w:t xml:space="preserve"> las motos y ayudar a las personas a </w:t>
      </w:r>
      <w:r w:rsidRPr="5B00901C" w:rsidR="63CC8C25">
        <w:rPr>
          <w:sz w:val="22"/>
          <w:szCs w:val="22"/>
          <w:lang w:val="es-MX"/>
        </w:rPr>
        <w:t>elegir</w:t>
      </w:r>
      <w:r w:rsidRPr="5B00901C" w:rsidR="3CDA9B41">
        <w:rPr>
          <w:sz w:val="22"/>
          <w:szCs w:val="22"/>
          <w:lang w:val="es-MX"/>
        </w:rPr>
        <w:t xml:space="preserve"> </w:t>
      </w:r>
      <w:r w:rsidRPr="5B00901C" w:rsidR="3CDA9B41">
        <w:rPr>
          <w:sz w:val="22"/>
          <w:szCs w:val="22"/>
          <w:lang w:val="es-MX"/>
        </w:rPr>
        <w:t xml:space="preserve">la </w:t>
      </w:r>
      <w:r w:rsidRPr="5B00901C" w:rsidR="3CDA9B41">
        <w:rPr>
          <w:sz w:val="22"/>
          <w:szCs w:val="22"/>
          <w:lang w:val="es-MX"/>
        </w:rPr>
        <w:t>moto</w:t>
      </w:r>
      <w:r w:rsidRPr="5B00901C" w:rsidR="3CDA9B41">
        <w:rPr>
          <w:sz w:val="22"/>
          <w:szCs w:val="22"/>
          <w:lang w:val="es-MX"/>
        </w:rPr>
        <w:t xml:space="preserve"> </w:t>
      </w:r>
      <w:r w:rsidRPr="5B00901C" w:rsidR="64FF7D55">
        <w:rPr>
          <w:sz w:val="22"/>
          <w:szCs w:val="22"/>
          <w:lang w:val="es-MX"/>
        </w:rPr>
        <w:t>más</w:t>
      </w:r>
      <w:r w:rsidRPr="5B00901C" w:rsidR="64FF7D55">
        <w:rPr>
          <w:sz w:val="22"/>
          <w:szCs w:val="22"/>
          <w:lang w:val="es-MX"/>
        </w:rPr>
        <w:t xml:space="preserve"> adecuada</w:t>
      </w:r>
      <w:r w:rsidRPr="5B00901C" w:rsidR="0AAA6114">
        <w:rPr>
          <w:sz w:val="22"/>
          <w:szCs w:val="22"/>
          <w:lang w:val="es-MX"/>
        </w:rPr>
        <w:t>, y</w:t>
      </w:r>
      <w:r w:rsidRPr="5B00901C" w:rsidR="763C040B">
        <w:rPr>
          <w:sz w:val="22"/>
          <w:szCs w:val="22"/>
          <w:lang w:val="es-MX"/>
        </w:rPr>
        <w:t xml:space="preserve"> ganar </w:t>
      </w:r>
      <w:r w:rsidRPr="5B00901C" w:rsidR="2FD04E73">
        <w:rPr>
          <w:sz w:val="22"/>
          <w:szCs w:val="22"/>
          <w:lang w:val="es-MX"/>
        </w:rPr>
        <w:t>más</w:t>
      </w:r>
      <w:r w:rsidRPr="5B00901C" w:rsidR="763C040B">
        <w:rPr>
          <w:sz w:val="22"/>
          <w:szCs w:val="22"/>
          <w:lang w:val="es-MX"/>
        </w:rPr>
        <w:t xml:space="preserve"> conocimiento sobre moto</w:t>
      </w:r>
      <w:r w:rsidRPr="5B00901C" w:rsidR="10DEB994">
        <w:rPr>
          <w:sz w:val="22"/>
          <w:szCs w:val="22"/>
          <w:lang w:val="es-MX"/>
        </w:rPr>
        <w:t xml:space="preserve"> de una manera </w:t>
      </w:r>
      <w:r w:rsidRPr="5B00901C" w:rsidR="661B5BC6">
        <w:rPr>
          <w:sz w:val="22"/>
          <w:szCs w:val="22"/>
          <w:lang w:val="es-MX"/>
        </w:rPr>
        <w:t>dinámica</w:t>
      </w:r>
      <w:r w:rsidRPr="5B00901C" w:rsidR="10DEB994">
        <w:rPr>
          <w:sz w:val="22"/>
          <w:szCs w:val="22"/>
          <w:lang w:val="es-MX"/>
        </w:rPr>
        <w:t xml:space="preserve"> y </w:t>
      </w:r>
      <w:r w:rsidRPr="5B00901C" w:rsidR="01810603">
        <w:rPr>
          <w:sz w:val="22"/>
          <w:szCs w:val="22"/>
          <w:lang w:val="es-MX"/>
        </w:rPr>
        <w:t>divertida.</w:t>
      </w:r>
      <w:r w:rsidRPr="5B00901C" w:rsidR="10DEB994">
        <w:rPr>
          <w:sz w:val="22"/>
          <w:szCs w:val="22"/>
          <w:lang w:val="es-MX"/>
        </w:rPr>
        <w:t xml:space="preserve"> </w:t>
      </w:r>
      <w:r w:rsidRPr="5B00901C" w:rsidR="3CDA9B41">
        <w:rPr>
          <w:sz w:val="22"/>
          <w:szCs w:val="22"/>
          <w:lang w:val="es-MX"/>
        </w:rPr>
        <w:t xml:space="preserve"> </w:t>
      </w:r>
    </w:p>
    <w:p w:rsidR="5B00901C" w:rsidP="5B00901C" w:rsidRDefault="5B00901C" w14:paraId="2401AF1C" w14:textId="7AFCFEAA">
      <w:pPr>
        <w:pStyle w:val="Normal"/>
        <w:rPr>
          <w:sz w:val="22"/>
          <w:szCs w:val="22"/>
          <w:lang w:val="es-MX"/>
        </w:rPr>
      </w:pPr>
    </w:p>
    <w:p w:rsidRPr="0002027A" w:rsidR="002C43FB" w:rsidP="5B00901C" w:rsidRDefault="002C43FB" w14:paraId="365A0CC1" w14:textId="305FFCA6">
      <w:pPr>
        <w:pStyle w:val="Ttulo2"/>
        <w:numPr>
          <w:ilvl w:val="0"/>
          <w:numId w:val="0"/>
        </w:numPr>
        <w:ind w:left="720"/>
        <w:rPr>
          <w:rFonts w:ascii="Book Antiqua" w:hAnsi="Book Antiqua" w:cs="Arial"/>
          <w:lang w:val="es-MX"/>
        </w:rPr>
      </w:pPr>
      <w:bookmarkStart w:name="_Toc107039557" w:id="2"/>
      <w:bookmarkStart w:name="_Toc407443466" w:id="1293431327"/>
      <w:r w:rsidRPr="5B00901C" w:rsidR="1F06049D">
        <w:rPr>
          <w:rFonts w:ascii="Book Antiqua" w:hAnsi="Book Antiqua" w:cs="Arial"/>
          <w:lang w:val="es-MX"/>
        </w:rPr>
        <w:t>2</w:t>
      </w:r>
      <w:r w:rsidRPr="5B00901C" w:rsidR="7CEDD0A7">
        <w:rPr>
          <w:rFonts w:ascii="Book Antiqua" w:hAnsi="Book Antiqua" w:cs="Arial"/>
          <w:lang w:val="es-MX"/>
        </w:rPr>
        <w:t>.3</w:t>
      </w:r>
      <w:r w:rsidRPr="5B00901C" w:rsidR="1F06049D">
        <w:rPr>
          <w:rFonts w:ascii="Book Antiqua" w:hAnsi="Book Antiqua" w:cs="Arial"/>
          <w:lang w:val="es-MX"/>
        </w:rPr>
        <w:t xml:space="preserve">        </w:t>
      </w:r>
      <w:r w:rsidRPr="5B00901C" w:rsidR="002C43FB">
        <w:rPr>
          <w:rFonts w:ascii="Book Antiqua" w:hAnsi="Book Antiqua" w:cs="Arial"/>
          <w:lang w:val="es-MX"/>
        </w:rPr>
        <w:t>Propósito</w:t>
      </w:r>
      <w:bookmarkEnd w:id="2"/>
      <w:bookmarkEnd w:id="1293431327"/>
    </w:p>
    <w:p w:rsidR="3985F80F" w:rsidP="5B00901C" w:rsidRDefault="3985F80F" w14:paraId="6089331B" w14:textId="0FEC87A4">
      <w:pPr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Ofrecer una experiencia de juego divertida y atractiva que combine la emoción de las motos de alto 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cc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con elementos estratégicos. El juego </w:t>
      </w:r>
      <w:r w:rsidRPr="5B00901C" w:rsidR="3A1B3F5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se 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enfoca en</w:t>
      </w:r>
      <w:r w:rsidRPr="5B00901C" w:rsidR="5150411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las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diferentes </w:t>
      </w:r>
      <w:r w:rsidRPr="5B00901C" w:rsidR="3C86A55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características 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de las motos</w:t>
      </w:r>
      <w:r w:rsidRPr="5B00901C" w:rsidR="316DD48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alto cilindraje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como</w:t>
      </w:r>
      <w:r w:rsidRPr="5B00901C" w:rsidR="77B30F6B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lo es principalmente su nombre,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6356C3B1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cilindraje, 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velocidad</w:t>
      </w:r>
      <w:r w:rsidRPr="5B00901C" w:rsidR="2D22DFD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máxima</w:t>
      </w:r>
      <w:r w:rsidRPr="5B00901C" w:rsidR="3985F80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r w:rsidRPr="5B00901C" w:rsidR="0851623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caballos de potencia, </w:t>
      </w:r>
      <w:r w:rsidRPr="5B00901C" w:rsidR="733499E1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torque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n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i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i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i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n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o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27A649E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y</w:t>
      </w:r>
      <w:r w:rsidRPr="5B00901C" w:rsidR="2F8D402A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16FD323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modelo</w:t>
      </w:r>
      <w:r w:rsidRPr="5B00901C" w:rsidR="5E89954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</w:t>
      </w:r>
    </w:p>
    <w:p w:rsidRPr="0002027A" w:rsidR="002C43FB" w:rsidRDefault="002C43FB" w14:paraId="365A0CC5" w14:textId="578BB0DA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07039558" w:id="3"/>
      <w:bookmarkStart w:name="_Toc2008019526" w:id="871209747"/>
      <w:r w:rsidRPr="5B00901C" w:rsidR="002C43FB">
        <w:rPr>
          <w:rFonts w:ascii="Book Antiqua" w:hAnsi="Book Antiqua" w:cs="Arial"/>
          <w:lang w:val="es-MX"/>
        </w:rPr>
        <w:t>Alcance</w:t>
      </w:r>
      <w:bookmarkEnd w:id="3"/>
      <w:bookmarkEnd w:id="871209747"/>
    </w:p>
    <w:p w:rsidRPr="0002027A" w:rsidR="002C43FB" w:rsidRDefault="002C43FB" w14:paraId="365A0CC8" w14:textId="1E416ED0">
      <w:pPr>
        <w:rPr>
          <w:rFonts w:ascii="Book Antiqua" w:hAnsi="Book Antiqua"/>
          <w:sz w:val="22"/>
          <w:szCs w:val="22"/>
          <w:lang w:val="es-MX"/>
        </w:rPr>
      </w:pPr>
      <w:r w:rsidRPr="5B00901C" w:rsidR="00EB52C4">
        <w:rPr>
          <w:rFonts w:ascii="Book Antiqua" w:hAnsi="Book Antiqua"/>
          <w:sz w:val="22"/>
          <w:szCs w:val="22"/>
          <w:lang w:val="es-MX"/>
        </w:rPr>
        <w:t xml:space="preserve">Este </w:t>
      </w:r>
      <w:r w:rsidRPr="5B00901C" w:rsidR="0D26FAF7">
        <w:rPr>
          <w:rFonts w:ascii="Book Antiqua" w:hAnsi="Book Antiqua"/>
          <w:sz w:val="22"/>
          <w:szCs w:val="22"/>
          <w:lang w:val="es-MX"/>
        </w:rPr>
        <w:t xml:space="preserve">juego será centrado </w:t>
      </w:r>
      <w:r w:rsidRPr="5B00901C" w:rsidR="0D26FAF7">
        <w:rPr>
          <w:rFonts w:ascii="Book Antiqua" w:hAnsi="Book Antiqua"/>
          <w:sz w:val="22"/>
          <w:szCs w:val="22"/>
          <w:lang w:val="es-MX"/>
        </w:rPr>
        <w:t>principalmente para</w:t>
      </w:r>
      <w:r w:rsidRPr="5B00901C" w:rsidR="0D26FAF7">
        <w:rPr>
          <w:rFonts w:ascii="Book Antiqua" w:hAnsi="Book Antiqua"/>
          <w:sz w:val="22"/>
          <w:szCs w:val="22"/>
          <w:lang w:val="es-MX"/>
        </w:rPr>
        <w:t xml:space="preserve"> personas q</w:t>
      </w:r>
      <w:r w:rsidRPr="5B00901C" w:rsidR="56DE00AF">
        <w:rPr>
          <w:rFonts w:ascii="Book Antiqua" w:hAnsi="Book Antiqua"/>
          <w:sz w:val="22"/>
          <w:szCs w:val="22"/>
          <w:lang w:val="es-MX"/>
        </w:rPr>
        <w:t>ue</w:t>
      </w:r>
      <w:r w:rsidRPr="5B00901C" w:rsidR="0D26FAF7">
        <w:rPr>
          <w:rFonts w:ascii="Book Antiqua" w:hAnsi="Book Antiqua"/>
          <w:sz w:val="22"/>
          <w:szCs w:val="22"/>
          <w:lang w:val="es-MX"/>
        </w:rPr>
        <w:t xml:space="preserve"> le apasionan las motos</w:t>
      </w:r>
      <w:r w:rsidRPr="5B00901C" w:rsidR="4ED97865">
        <w:rPr>
          <w:rFonts w:ascii="Book Antiqua" w:hAnsi="Book Antiqua"/>
          <w:sz w:val="22"/>
          <w:szCs w:val="22"/>
          <w:lang w:val="es-MX"/>
        </w:rPr>
        <w:t xml:space="preserve"> de alto </w:t>
      </w:r>
      <w:r w:rsidRPr="5B00901C" w:rsidR="4ED97865">
        <w:rPr>
          <w:rFonts w:ascii="Book Antiqua" w:hAnsi="Book Antiqua"/>
          <w:sz w:val="22"/>
          <w:szCs w:val="22"/>
          <w:lang w:val="es-MX"/>
        </w:rPr>
        <w:t>cc</w:t>
      </w:r>
      <w:r w:rsidRPr="5B00901C" w:rsidR="0D26FAF7">
        <w:rPr>
          <w:rFonts w:ascii="Book Antiqua" w:hAnsi="Book Antiqua"/>
          <w:sz w:val="22"/>
          <w:szCs w:val="22"/>
          <w:lang w:val="es-MX"/>
        </w:rPr>
        <w:t xml:space="preserve"> y motociclistas profesionales</w:t>
      </w:r>
      <w:r w:rsidRPr="5B00901C" w:rsidR="45DB3436">
        <w:rPr>
          <w:rFonts w:ascii="Book Antiqua" w:hAnsi="Book Antiqua"/>
          <w:sz w:val="22"/>
          <w:szCs w:val="22"/>
          <w:lang w:val="es-MX"/>
        </w:rPr>
        <w:t>.</w:t>
      </w:r>
    </w:p>
    <w:p w:rsidR="5B00901C" w:rsidP="5B00901C" w:rsidRDefault="5B00901C" w14:paraId="6D1A5619" w14:textId="5F1C7FB8">
      <w:pPr>
        <w:rPr>
          <w:rFonts w:ascii="Book Antiqua" w:hAnsi="Book Antiqua"/>
          <w:sz w:val="22"/>
          <w:szCs w:val="22"/>
          <w:lang w:val="es-MX"/>
        </w:rPr>
      </w:pPr>
    </w:p>
    <w:p w:rsidRPr="0002027A" w:rsidR="002C43FB" w:rsidRDefault="002C43FB" w14:paraId="365A0CC9" w14:textId="7C484275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07039559" w:id="4"/>
      <w:bookmarkStart w:name="_Toc1772163675" w:id="2067088450"/>
      <w:r w:rsidRPr="5B00901C" w:rsidR="002C43FB">
        <w:rPr>
          <w:rFonts w:ascii="Book Antiqua" w:hAnsi="Book Antiqua" w:cs="Arial"/>
          <w:lang w:val="es-MX"/>
        </w:rPr>
        <w:t>Definiciones, Acrónimos, y Abreviaturas</w:t>
      </w:r>
      <w:bookmarkEnd w:id="4"/>
      <w:bookmarkEnd w:id="2067088450"/>
    </w:p>
    <w:p w:rsidR="6E7EFE75" w:rsidP="5B00901C" w:rsidRDefault="6E7EFE75" w14:paraId="73CB2F2B" w14:textId="02A41650">
      <w:pPr>
        <w:pStyle w:val="Prrafodelista"/>
        <w:numPr>
          <w:ilvl w:val="0"/>
          <w:numId w:val="48"/>
        </w:numPr>
        <w:suppressLineNumbers w:val="0"/>
        <w:bidi w:val="0"/>
        <w:spacing w:before="0" w:beforeAutospacing="off" w:after="0" w:afterAutospacing="off" w:line="240" w:lineRule="atLeast"/>
        <w:ind w:left="720" w:right="0" w:hanging="360"/>
        <w:jc w:val="left"/>
        <w:rPr>
          <w:noProof w:val="0"/>
          <w:color w:val="auto"/>
          <w:lang w:val="es-MX"/>
        </w:rPr>
      </w:pPr>
      <w:r w:rsidRPr="5B00901C" w:rsidR="6E7EFE75">
        <w:rPr>
          <w:rFonts w:ascii="Book Antiqua" w:hAnsi="Book Antiqua"/>
          <w:b w:val="1"/>
          <w:bCs w:val="1"/>
          <w:sz w:val="22"/>
          <w:szCs w:val="22"/>
          <w:lang w:val="es-MX"/>
        </w:rPr>
        <w:t xml:space="preserve">CC: </w:t>
      </w:r>
      <w:r w:rsidRPr="5B00901C" w:rsidR="221D9D73">
        <w:rPr>
          <w:rFonts w:ascii="Book Antiqua" w:hAnsi="Book Antiqua"/>
          <w:b w:val="1"/>
          <w:bCs w:val="1"/>
          <w:sz w:val="22"/>
          <w:szCs w:val="22"/>
          <w:lang w:val="es-MX"/>
        </w:rPr>
        <w:t>S</w:t>
      </w:r>
      <w:r w:rsidRPr="5B00901C" w:rsidR="221D9D7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on una medida de la capacidad del motor de una motocicleta. </w:t>
      </w:r>
      <w:r w:rsidRPr="5B00901C" w:rsidR="221D9D7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Básicamente, se refiere al volumen total de todos los cilindros del motor de la moto.</w:t>
      </w:r>
      <w:r w:rsidRPr="5B00901C" w:rsidR="221D9D7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Cuanto mayor sea la cantidad de </w:t>
      </w:r>
      <w:r w:rsidRPr="5B00901C" w:rsidR="221D9D7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cc</w:t>
      </w:r>
      <w:r w:rsidRPr="5B00901C" w:rsidR="221D9D7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, mayor será la potencia que puede generar el motor.</w:t>
      </w:r>
    </w:p>
    <w:p w:rsidR="221D9D73" w:rsidP="5B00901C" w:rsidRDefault="221D9D73" w14:paraId="729488B2" w14:textId="314088CA">
      <w:pPr>
        <w:pStyle w:val="Prrafodelista"/>
        <w:numPr>
          <w:ilvl w:val="0"/>
          <w:numId w:val="48"/>
        </w:numPr>
        <w:suppressLineNumbers w:val="0"/>
        <w:bidi w:val="0"/>
        <w:spacing w:before="0" w:beforeAutospacing="off" w:after="0" w:afterAutospacing="off" w:line="240" w:lineRule="atLeast"/>
        <w:ind w:left="720" w:right="0" w:hanging="360"/>
        <w:jc w:val="left"/>
        <w:rPr>
          <w:noProof w:val="0"/>
          <w:lang w:val="es-MX"/>
        </w:rPr>
      </w:pPr>
      <w:r w:rsidRPr="5B00901C" w:rsidR="221D9D7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Torque:</w:t>
      </w:r>
      <w:r w:rsidRPr="5B00901C" w:rsidR="76227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r w:rsidRPr="5B00901C" w:rsidR="76227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El</w:t>
      </w:r>
      <w:r w:rsidRPr="5B00901C" w:rsidR="76227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torque nos va a indicar la fuerza que produce el motor y la salida que</w:t>
      </w:r>
      <w:r w:rsidRPr="5B00901C" w:rsidR="762274C9">
        <w:rPr>
          <w:rFonts w:ascii="Univers Light" w:hAnsi="Univers Light" w:eastAsia="Univers Light" w:cs="Univers Light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s-MX"/>
        </w:rPr>
        <w:t xml:space="preserve"> puede </w:t>
      </w:r>
      <w:r w:rsidRPr="5B00901C" w:rsidR="76227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tener la moto desde el punto de reposo ya sea con o sin carga.</w:t>
      </w:r>
      <w:r w:rsidRPr="5B00901C" w:rsidR="76227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Este indicador es importante porque cuanto más torque tenga un vehículo, mayor será la capacidad de respuesta.</w:t>
      </w:r>
    </w:p>
    <w:p w:rsidRPr="0002027A" w:rsidR="002C43FB" w:rsidRDefault="002C43FB" w14:paraId="365A0CCD" w14:textId="0A3A005D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07039560" w:id="5"/>
      <w:bookmarkStart w:name="_Toc1104502182" w:id="1277578477"/>
      <w:r w:rsidRPr="5B00901C" w:rsidR="002C43FB">
        <w:rPr>
          <w:rFonts w:ascii="Book Antiqua" w:hAnsi="Book Antiqua" w:cs="Arial"/>
          <w:lang w:val="es-MX"/>
        </w:rPr>
        <w:t>Referencias</w:t>
      </w:r>
      <w:bookmarkEnd w:id="5"/>
      <w:bookmarkEnd w:id="1277578477"/>
    </w:p>
    <w:bookmarkEnd w:id="1"/>
    <w:p w:rsidR="4CCC6F2A" w:rsidP="5B00901C" w:rsidRDefault="4CCC6F2A" w14:paraId="6CCAE8A1" w14:textId="138CF1E6">
      <w:pPr>
        <w:pStyle w:val="Normal"/>
        <w:rPr>
          <w:rFonts w:ascii="Book Antiqua" w:hAnsi="Book Antiqua" w:eastAsia="Book Antiqua" w:cs="Book Antiqua"/>
          <w:sz w:val="22"/>
          <w:szCs w:val="22"/>
        </w:rPr>
      </w:pPr>
      <w:r w:rsidRPr="5B00901C" w:rsidR="4CCC6F2A">
        <w:rPr>
          <w:rFonts w:ascii="Book Antiqua" w:hAnsi="Book Antiqua" w:eastAsia="Book Antiqua" w:cs="Book Antiqua"/>
          <w:sz w:val="22"/>
          <w:szCs w:val="22"/>
          <w:lang w:val="es-MX"/>
        </w:rPr>
        <w:t xml:space="preserve">BMW </w:t>
      </w:r>
      <w:r w:rsidRPr="5B00901C" w:rsidR="4CCC6F2A">
        <w:rPr>
          <w:rFonts w:ascii="Book Antiqua" w:hAnsi="Book Antiqua" w:eastAsia="Book Antiqua" w:cs="Book Antiqua"/>
          <w:sz w:val="22"/>
          <w:szCs w:val="22"/>
          <w:lang w:val="es-MX"/>
        </w:rPr>
        <w:t>Motorrad</w:t>
      </w:r>
      <w:r w:rsidRPr="5B00901C" w:rsidR="4CCC6F2A">
        <w:rPr>
          <w:rFonts w:ascii="Book Antiqua" w:hAnsi="Book Antiqua" w:eastAsia="Book Antiqua" w:cs="Book Antiqua"/>
          <w:sz w:val="22"/>
          <w:szCs w:val="22"/>
          <w:lang w:val="es-MX"/>
        </w:rPr>
        <w:t xml:space="preserve">: </w:t>
      </w:r>
      <w:hyperlink w:anchor="/filter-todo" r:id="R62e472ac565a43a3">
        <w:r w:rsidRPr="5B00901C" w:rsidR="4CCC6F2A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</w:t>
        </w:r>
        <w:r w:rsidRPr="5B00901C" w:rsidR="4CCC6F2A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s://www.bmw-motorrad.co/es/home.html#/filter-todo</w:t>
        </w:r>
      </w:hyperlink>
    </w:p>
    <w:p w:rsidR="4CCC6F2A" w:rsidP="5B00901C" w:rsidRDefault="4CCC6F2A" w14:paraId="2B2C7B18" w14:textId="036347B9">
      <w:pPr>
        <w:pStyle w:val="Normal"/>
        <w:rPr>
          <w:rFonts w:ascii="Book Antiqua" w:hAnsi="Book Antiqua" w:eastAsia="Book Antiqua" w:cs="Book Antiqua"/>
          <w:sz w:val="22"/>
          <w:szCs w:val="22"/>
        </w:rPr>
      </w:pPr>
      <w:r w:rsidRPr="5B00901C" w:rsidR="4CCC6F2A">
        <w:rPr>
          <w:rFonts w:ascii="Book Antiqua" w:hAnsi="Book Antiqua" w:eastAsia="Book Antiqua" w:cs="Book Antiqua"/>
          <w:sz w:val="22"/>
          <w:szCs w:val="22"/>
          <w:lang w:val="es-MX"/>
        </w:rPr>
        <w:t xml:space="preserve">Yamaha: </w:t>
      </w:r>
      <w:hyperlink r:id="R401d1acdffd74f55">
        <w:r w:rsidRPr="5B00901C" w:rsidR="4CCC6F2A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https://www.incolmotos-yamaha.com.co/</w:t>
        </w:r>
      </w:hyperlink>
    </w:p>
    <w:p w:rsidR="4CCC6F2A" w:rsidP="5B00901C" w:rsidRDefault="4CCC6F2A" w14:paraId="1311A3E2" w14:textId="5A317D32">
      <w:pPr>
        <w:pStyle w:val="Normal"/>
        <w:rPr>
          <w:rFonts w:ascii="Book Antiqua" w:hAnsi="Book Antiqua" w:eastAsia="Book Antiqua" w:cs="Book Antiqua"/>
          <w:sz w:val="22"/>
          <w:szCs w:val="22"/>
          <w:lang w:val="es-MX"/>
        </w:rPr>
      </w:pPr>
      <w:r w:rsidRPr="5B00901C" w:rsidR="4CCC6F2A">
        <w:rPr>
          <w:rFonts w:ascii="Book Antiqua" w:hAnsi="Book Antiqua" w:eastAsia="Book Antiqua" w:cs="Book Antiqua"/>
          <w:sz w:val="22"/>
          <w:szCs w:val="22"/>
          <w:lang w:val="es-MX"/>
        </w:rPr>
        <w:t xml:space="preserve">Kawasaki: </w:t>
      </w:r>
      <w:hyperlink r:id="Re0e8b3a8cce2450a">
        <w:r w:rsidRPr="5B00901C" w:rsidR="02080555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https://www.kawasaki.es/es/products</w:t>
        </w:r>
      </w:hyperlink>
    </w:p>
    <w:p w:rsidR="02080555" w:rsidP="5B00901C" w:rsidRDefault="02080555" w14:paraId="09D3D7AE" w14:textId="54D866AC">
      <w:pPr>
        <w:pStyle w:val="Normal"/>
        <w:rPr>
          <w:rFonts w:ascii="Book Antiqua" w:hAnsi="Book Antiqua" w:eastAsia="Book Antiqua" w:cs="Book Antiqua"/>
          <w:sz w:val="22"/>
          <w:szCs w:val="22"/>
          <w:lang w:val="es-MX"/>
        </w:rPr>
      </w:pPr>
      <w:r w:rsidRPr="5B00901C" w:rsidR="02080555">
        <w:rPr>
          <w:rFonts w:ascii="Book Antiqua" w:hAnsi="Book Antiqua" w:eastAsia="Book Antiqua" w:cs="Book Antiqua"/>
          <w:sz w:val="22"/>
          <w:szCs w:val="22"/>
          <w:lang w:val="es-MX"/>
        </w:rPr>
        <w:t xml:space="preserve">KTM: </w:t>
      </w:r>
      <w:hyperlink r:id="R82cf583ec8ea499e">
        <w:r w:rsidRPr="5B00901C" w:rsidR="4C62D513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https://www.ktm.com/es-co.html</w:t>
        </w:r>
      </w:hyperlink>
    </w:p>
    <w:p w:rsidR="61BFC32D" w:rsidP="5B00901C" w:rsidRDefault="61BFC32D" w14:paraId="6FA88C1D" w14:textId="30BF3D40">
      <w:pPr>
        <w:pStyle w:val="Normal"/>
        <w:rPr>
          <w:rFonts w:ascii="Book Antiqua" w:hAnsi="Book Antiqua" w:eastAsia="Book Antiqua" w:cs="Book Antiqua"/>
          <w:sz w:val="22"/>
          <w:szCs w:val="22"/>
          <w:lang w:val="es-MX"/>
        </w:rPr>
      </w:pPr>
      <w:r w:rsidRPr="5B00901C" w:rsidR="61BFC32D">
        <w:rPr>
          <w:rFonts w:ascii="Book Antiqua" w:hAnsi="Book Antiqua" w:eastAsia="Book Antiqua" w:cs="Book Antiqua"/>
          <w:sz w:val="22"/>
          <w:szCs w:val="22"/>
          <w:lang w:val="es-MX"/>
        </w:rPr>
        <w:t>Triumph</w:t>
      </w:r>
      <w:r w:rsidRPr="5B00901C" w:rsidR="61BFC32D">
        <w:rPr>
          <w:rFonts w:ascii="Book Antiqua" w:hAnsi="Book Antiqua" w:eastAsia="Book Antiqua" w:cs="Book Antiqua"/>
          <w:sz w:val="22"/>
          <w:szCs w:val="22"/>
          <w:lang w:val="es-MX"/>
        </w:rPr>
        <w:t xml:space="preserve">: </w:t>
      </w:r>
      <w:hyperlink r:id="Re0b96d44935149ac">
        <w:r w:rsidRPr="5B00901C" w:rsidR="61BFC32D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https://www.triumphmotorcycles.es/</w:t>
        </w:r>
      </w:hyperlink>
    </w:p>
    <w:p w:rsidR="79FEA6FA" w:rsidP="5B00901C" w:rsidRDefault="79FEA6FA" w14:paraId="52908C21" w14:textId="56597A6C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/>
        <w:jc w:val="left"/>
        <w:rPr>
          <w:rFonts w:ascii="Book Antiqua" w:hAnsi="Book Antiqua" w:eastAsia="Book Antiqua" w:cs="Book Antiqua"/>
          <w:sz w:val="22"/>
          <w:szCs w:val="22"/>
          <w:lang w:val="es-MX"/>
        </w:rPr>
      </w:pPr>
      <w:r w:rsidRPr="5B00901C" w:rsidR="79FEA6FA">
        <w:rPr>
          <w:rFonts w:ascii="Book Antiqua" w:hAnsi="Book Antiqua" w:eastAsia="Book Antiqua" w:cs="Book Antiqua"/>
          <w:sz w:val="22"/>
          <w:szCs w:val="22"/>
          <w:lang w:val="es-MX"/>
        </w:rPr>
        <w:t xml:space="preserve">Ducati: </w:t>
      </w:r>
      <w:hyperlink r:id="Ra2c0c2a3fe1040c3">
        <w:r w:rsidRPr="5B00901C" w:rsidR="79FEA6FA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https://www.ducati.com/es/es/home</w:t>
        </w:r>
      </w:hyperlink>
    </w:p>
    <w:p w:rsidR="6CE048F6" w:rsidP="5B00901C" w:rsidRDefault="6CE048F6" w14:paraId="6196B13D" w14:textId="5F4C0164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/>
        <w:jc w:val="left"/>
        <w:rPr>
          <w:rFonts w:ascii="Book Antiqua" w:hAnsi="Book Antiqua" w:eastAsia="Book Antiqua" w:cs="Book Antiqua"/>
          <w:sz w:val="22"/>
          <w:szCs w:val="22"/>
          <w:lang w:val="es-MX"/>
        </w:rPr>
      </w:pPr>
      <w:r w:rsidRPr="5B00901C" w:rsidR="6CE048F6">
        <w:rPr>
          <w:rFonts w:ascii="Book Antiqua" w:hAnsi="Book Antiqua" w:eastAsia="Book Antiqua" w:cs="Book Antiqua"/>
          <w:sz w:val="22"/>
          <w:szCs w:val="22"/>
          <w:lang w:val="es-MX"/>
        </w:rPr>
        <w:t xml:space="preserve">Suzuki: </w:t>
      </w:r>
      <w:hyperlink r:id="R1f978e868d1d4b64">
        <w:r w:rsidRPr="5B00901C" w:rsidR="6CE048F6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https://suzuki.com.co/</w:t>
        </w:r>
      </w:hyperlink>
    </w:p>
    <w:p w:rsidR="33119725" w:rsidP="5B00901C" w:rsidRDefault="33119725" w14:paraId="03F6E87A" w14:textId="34C897CF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/>
        <w:jc w:val="left"/>
        <w:rPr>
          <w:rFonts w:ascii="Book Antiqua" w:hAnsi="Book Antiqua" w:eastAsia="Book Antiqua" w:cs="Book Antiqua"/>
          <w:sz w:val="22"/>
          <w:szCs w:val="22"/>
          <w:lang w:val="es-MX"/>
        </w:rPr>
      </w:pPr>
      <w:r w:rsidRPr="5B00901C" w:rsidR="33119725">
        <w:rPr>
          <w:rFonts w:ascii="Book Antiqua" w:hAnsi="Book Antiqua" w:eastAsia="Book Antiqua" w:cs="Book Antiqua"/>
          <w:sz w:val="22"/>
          <w:szCs w:val="22"/>
          <w:lang w:val="es-MX"/>
        </w:rPr>
        <w:t xml:space="preserve">CFMOTO:  </w:t>
      </w:r>
      <w:hyperlink r:id="R2d6ae94ba1214856">
        <w:r w:rsidRPr="5B00901C" w:rsidR="33119725">
          <w:rPr>
            <w:rStyle w:val="Hipervnculo"/>
            <w:rFonts w:ascii="Book Antiqua" w:hAnsi="Book Antiqua" w:eastAsia="Book Antiqua" w:cs="Book Antiqua"/>
            <w:sz w:val="22"/>
            <w:szCs w:val="22"/>
            <w:lang w:val="es-MX"/>
          </w:rPr>
          <w:t>https://cfmotocolombia.com/</w:t>
        </w:r>
      </w:hyperlink>
    </w:p>
    <w:p w:rsidRPr="0002027A" w:rsidR="002C43FB" w:rsidRDefault="002C43FB" w14:paraId="365A0CD4" w14:textId="77777777">
      <w:pPr>
        <w:ind w:left="720"/>
        <w:rPr>
          <w:rFonts w:ascii="Book Antiqua" w:hAnsi="Book Antiqua"/>
          <w:sz w:val="22"/>
          <w:szCs w:val="22"/>
          <w:lang w:val="es-MX"/>
        </w:rPr>
      </w:pPr>
    </w:p>
    <w:p w:rsidRPr="0002027A" w:rsidR="002C43FB" w:rsidRDefault="002C43FB" w14:paraId="365A0CD5" w14:textId="12EE377C">
      <w:pPr>
        <w:pStyle w:val="Ttulo1"/>
        <w:rPr>
          <w:rFonts w:ascii="Book Antiqua" w:hAnsi="Book Antiqua" w:cs="Arial"/>
          <w:lang w:val="es-MX"/>
        </w:rPr>
      </w:pPr>
      <w:bookmarkStart w:name="_Toc107039562" w:id="6"/>
      <w:bookmarkStart w:name="_Toc1662557406" w:id="1278941894"/>
      <w:r w:rsidRPr="5B00901C" w:rsidR="002C43FB">
        <w:rPr>
          <w:rFonts w:ascii="Book Antiqua" w:hAnsi="Book Antiqua" w:cs="Arial"/>
          <w:lang w:val="es-MX"/>
        </w:rPr>
        <w:t>Descripción General</w:t>
      </w:r>
      <w:bookmarkEnd w:id="6"/>
      <w:bookmarkEnd w:id="1278941894"/>
    </w:p>
    <w:p w:rsidR="6D124B04" w:rsidP="5B00901C" w:rsidRDefault="6D124B04" w14:paraId="6B942532" w14:textId="77053F7B">
      <w:pPr>
        <w:rPr>
          <w:rFonts w:ascii="Book Antiqua" w:hAnsi="Book Antiqua" w:eastAsia="Book Antiqua" w:cs="Book Antiqua"/>
          <w:noProof w:val="0"/>
          <w:color w:val="auto"/>
          <w:sz w:val="22"/>
          <w:szCs w:val="22"/>
          <w:lang w:val="es-ES"/>
        </w:rPr>
      </w:pP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El juego presentaría cartas con diferentes tipos de motos, cada una con estadísticas como </w:t>
      </w:r>
      <w:r w:rsidRPr="5B00901C" w:rsidR="7536BC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cilindraje, velocidad máxima, caballos de potencia, torque, cantidad de cilindros y modelo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</w:t>
      </w:r>
      <w:r w:rsidRPr="5B00901C" w:rsidR="3BA825E2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Uno de 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os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jugadores</w:t>
      </w:r>
      <w:r w:rsidRPr="5B00901C" w:rsidR="53ADA4B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336D207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elegiría</w:t>
      </w:r>
      <w:r w:rsidRPr="5B00901C" w:rsidR="53ADA4B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uno de los </w:t>
      </w:r>
      <w:r w:rsidRPr="5B00901C" w:rsidR="777C805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atributos</w:t>
      </w:r>
      <w:r w:rsidRPr="5B00901C" w:rsidR="53ADA4B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las </w:t>
      </w:r>
      <w:r w:rsidRPr="5B00901C" w:rsidR="5696738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cartas, seguidos todos tiran su carta para poder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comparar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6BF25B4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sus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estadísticas para determinar qué moto es superior en diferentes categorías, ganando la ronda si su moto tiene el valor más alto en la estadística comparada</w:t>
      </w:r>
      <w:r w:rsidRPr="5B00901C" w:rsidR="41BDCA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y </w:t>
      </w:r>
      <w:r w:rsidRPr="5B00901C" w:rsidR="55615F9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así</w:t>
      </w:r>
      <w:r w:rsidRPr="5B00901C" w:rsidR="41BDCA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el ganador </w:t>
      </w:r>
      <w:r w:rsidRPr="5B00901C" w:rsidR="2FBD4741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llevándose</w:t>
      </w:r>
      <w:r w:rsidRPr="5B00901C" w:rsidR="41BDCA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todas las cartas jugadas, si en dado caso </w:t>
      </w:r>
      <w:r w:rsidRPr="5B00901C" w:rsidR="6C38A3E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ahí</w:t>
      </w:r>
      <w:r w:rsidRPr="5B00901C" w:rsidR="41BDCA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un empate el jugador q tiene el turno</w:t>
      </w:r>
      <w:r w:rsidRPr="5B00901C" w:rsidR="0222F8C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73FD2B06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podrá</w:t>
      </w:r>
      <w:r w:rsidRPr="5B00901C" w:rsidR="0222F8C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6BC18A5A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escoger</w:t>
      </w:r>
      <w:r w:rsidRPr="5B00901C" w:rsidR="0222F8C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el </w:t>
      </w:r>
      <w:r w:rsidRPr="5B00901C" w:rsidR="7105554B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atributo</w:t>
      </w:r>
      <w:r w:rsidRPr="5B00901C" w:rsidR="0222F8C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q juega el desempate de</w:t>
      </w:r>
      <w:r w:rsidRPr="5B00901C" w:rsidR="3735B61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las cartas, el juego </w:t>
      </w:r>
      <w:r w:rsidRPr="5B00901C" w:rsidR="49C91B2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tendrá</w:t>
      </w:r>
      <w:r w:rsidRPr="5B00901C" w:rsidR="3735B61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un </w:t>
      </w:r>
      <w:r w:rsidRPr="5B00901C" w:rsidR="2357BC1B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límite</w:t>
      </w:r>
      <w:r w:rsidRPr="5B00901C" w:rsidR="3735B61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</w:t>
      </w:r>
      <w:r w:rsidRPr="5B00901C" w:rsidR="3F00014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mínimo</w:t>
      </w:r>
      <w:r w:rsidRPr="5B00901C" w:rsidR="3735B61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2 jugadores y </w:t>
      </w:r>
      <w:r w:rsidRPr="5B00901C" w:rsidR="64CC4F3B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máximo</w:t>
      </w:r>
      <w:r w:rsidRPr="5B00901C" w:rsidR="3735B61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7 jugadores, cada jugador </w:t>
      </w:r>
      <w:r w:rsidRPr="5B00901C" w:rsidR="4FFD58F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tendrá</w:t>
      </w:r>
      <w:r w:rsidRPr="5B00901C" w:rsidR="3735B61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un </w:t>
      </w:r>
      <w:r w:rsidRPr="5B00901C" w:rsidR="0D65ADE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paquete de 8 cartas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</w:t>
      </w:r>
      <w:r w:rsidRPr="5B00901C" w:rsidR="6D124B0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B00901C" w:rsidR="6D124B04">
        <w:rPr>
          <w:rFonts w:ascii="Book Antiqua" w:hAnsi="Book Antiqua" w:eastAsia="Book Antiqua" w:cs="Book Antiqua"/>
          <w:noProof w:val="0"/>
          <w:color w:val="auto"/>
          <w:sz w:val="22"/>
          <w:szCs w:val="22"/>
          <w:lang w:val="es-ES"/>
        </w:rPr>
        <w:t xml:space="preserve"> </w:t>
      </w:r>
    </w:p>
    <w:p w:rsidR="00E062FC" w:rsidP="5B00901C" w:rsidRDefault="00E062FC" w14:paraId="365A0CD8" w14:textId="62DFEC84">
      <w:pPr>
        <w:pStyle w:val="Ttulo2"/>
        <w:ind w:left="720"/>
        <w:rPr>
          <w:rFonts w:ascii="Book Antiqua" w:hAnsi="Book Antiqua" w:cs="Arial"/>
        </w:rPr>
      </w:pPr>
      <w:bookmarkStart w:name="_Toc107039563" w:id="7"/>
      <w:bookmarkStart w:name="_Toc1783472779" w:id="728377882"/>
      <w:r w:rsidRPr="38F740D5" w:rsidR="00E062FC">
        <w:rPr>
          <w:rFonts w:ascii="Book Antiqua" w:hAnsi="Book Antiqua" w:cs="Arial"/>
          <w:lang w:val="es-MX"/>
        </w:rPr>
        <w:t>Perspectivas</w:t>
      </w:r>
      <w:r w:rsidRPr="38F740D5" w:rsidR="002C43FB">
        <w:rPr>
          <w:rFonts w:ascii="Book Antiqua" w:hAnsi="Book Antiqua" w:cs="Arial"/>
          <w:lang w:val="es-MX"/>
        </w:rPr>
        <w:t xml:space="preserve"> del Producto</w:t>
      </w:r>
      <w:bookmarkEnd w:id="7"/>
      <w:bookmarkEnd w:id="728377882"/>
      <w:r w:rsidRPr="38F740D5" w:rsidR="002C43FB">
        <w:rPr>
          <w:rFonts w:ascii="Book Antiqua" w:hAnsi="Book Antiqua" w:cs="Arial"/>
          <w:sz w:val="24"/>
          <w:szCs w:val="24"/>
          <w:lang w:val="es-MX" w:eastAsia="es-ES"/>
        </w:rPr>
        <w:t xml:space="preserve"> </w:t>
      </w:r>
    </w:p>
    <w:p w:rsidR="002C43FB" w:rsidP="38F740D5" w:rsidRDefault="00E062FC" w14:paraId="365A0CD9" w14:textId="057B8A67">
      <w:pPr>
        <w:pStyle w:val="InfoBlue"/>
        <w:ind w:left="0"/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</w:pPr>
      <w:r w:rsidRPr="38F740D5" w:rsidR="48EB614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La perspectiva 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del juego es q</w:t>
      </w:r>
      <w:r w:rsidRPr="38F740D5" w:rsidR="579B35E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ue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podamos </w:t>
      </w:r>
      <w:r w:rsidRPr="38F740D5" w:rsidR="2070092E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impactar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en la </w:t>
      </w:r>
      <w:r w:rsidRPr="38F740D5" w:rsidR="5BCD1717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comunidad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y lleva</w:t>
      </w:r>
      <w:r w:rsidRPr="38F740D5" w:rsidR="63FCD3F4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r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a </w:t>
      </w:r>
      <w:r w:rsidRPr="38F740D5" w:rsidR="0D3B95AD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más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38F740D5" w:rsidR="74D02C0A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jóvenes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al mundo de las motos poder </w:t>
      </w:r>
      <w:r w:rsidRPr="38F740D5" w:rsidR="3E18CD62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inspirar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38F740D5" w:rsidR="7492BC4A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y</w:t>
      </w:r>
      <w:r w:rsidRPr="38F740D5" w:rsidR="7559247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lograr q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ue </w:t>
      </w:r>
      <w:r w:rsidRPr="38F740D5" w:rsidR="4B2CB790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hallen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entretenimiento en un simple juego de comparar motos</w:t>
      </w:r>
      <w:r w:rsidRPr="38F740D5" w:rsidR="564FF6F3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,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el alcance q queremos 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con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este juego es lograr q la gente se entretenga y aprenda 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so</w:t>
      </w:r>
      <w:r w:rsidRPr="38F740D5" w:rsidR="053217F5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bre 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motos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q son u</w:t>
      </w:r>
      <w:r w:rsidRPr="38F740D5" w:rsidR="2E1CE950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n</w:t>
      </w:r>
      <w:r w:rsidRPr="38F740D5" w:rsidR="415E8A5F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 xml:space="preserve"> gran medio de trasporte</w:t>
      </w:r>
      <w:r w:rsidRPr="38F740D5" w:rsidR="5E887FA5">
        <w:rPr>
          <w:rFonts w:ascii="Book Antiqua" w:hAnsi="Book Antiqua" w:eastAsia="Book Antiqua" w:cs="Book Antiqua"/>
          <w:i w:val="0"/>
          <w:iCs w:val="0"/>
          <w:color w:val="000000" w:themeColor="text1" w:themeTint="FF" w:themeShade="FF"/>
          <w:sz w:val="22"/>
          <w:szCs w:val="22"/>
        </w:rPr>
        <w:t>.</w:t>
      </w:r>
    </w:p>
    <w:p w:rsidRPr="0002027A" w:rsidR="002C43FB" w:rsidRDefault="00E062FC" w14:paraId="365A0CDC" w14:textId="77777777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803287892" w:id="984255478"/>
      <w:r w:rsidRPr="5B00901C" w:rsidR="00E062FC">
        <w:rPr>
          <w:rFonts w:ascii="Book Antiqua" w:hAnsi="Book Antiqua" w:cs="Arial"/>
          <w:lang w:val="es-MX"/>
        </w:rPr>
        <w:t>Funciones del Producto</w:t>
      </w:r>
      <w:bookmarkEnd w:id="984255478"/>
    </w:p>
    <w:p w:rsidRPr="00541265" w:rsidR="00541265" w:rsidP="00541265" w:rsidRDefault="00541265" w14:paraId="172A12BF" w14:textId="77777777">
      <w:pPr>
        <w:ind w:left="720"/>
        <w:rPr>
          <w:rFonts w:ascii="Book Antiqua" w:hAnsi="Book Antiqua"/>
          <w:sz w:val="22"/>
          <w:szCs w:val="22"/>
          <w:lang w:val="es-MX"/>
        </w:rPr>
      </w:pPr>
    </w:p>
    <w:p w:rsidRPr="00541265" w:rsidR="00541265" w:rsidP="5B00901C" w:rsidRDefault="00C3379B" w14:paraId="441DD7B1" w14:textId="7FB0B89D">
      <w:pPr>
        <w:ind w:left="0"/>
        <w:rPr>
          <w:rFonts w:ascii="Book Antiqua" w:hAnsi="Book Antiqua"/>
          <w:sz w:val="22"/>
          <w:szCs w:val="22"/>
          <w:lang w:val="es-MX"/>
        </w:rPr>
      </w:pPr>
      <w:r w:rsidRPr="38F740D5" w:rsidR="00C3379B">
        <w:rPr>
          <w:rFonts w:ascii="Book Antiqua" w:hAnsi="Book Antiqua"/>
          <w:sz w:val="22"/>
          <w:szCs w:val="22"/>
          <w:lang w:val="es-MX"/>
        </w:rPr>
        <w:t xml:space="preserve">- </w:t>
      </w:r>
      <w:r w:rsidRPr="38F740D5" w:rsidR="4EBECD73">
        <w:rPr>
          <w:rFonts w:ascii="Book Antiqua" w:hAnsi="Book Antiqua"/>
          <w:sz w:val="22"/>
          <w:szCs w:val="22"/>
          <w:lang w:val="es-MX"/>
        </w:rPr>
        <w:t xml:space="preserve">Enseñar sobre </w:t>
      </w:r>
      <w:r w:rsidRPr="38F740D5" w:rsidR="4EBECD73">
        <w:rPr>
          <w:rFonts w:ascii="Book Antiqua" w:hAnsi="Book Antiqua"/>
          <w:sz w:val="22"/>
          <w:szCs w:val="22"/>
          <w:lang w:val="es-MX"/>
        </w:rPr>
        <w:t>mot</w:t>
      </w:r>
      <w:r w:rsidRPr="38F740D5" w:rsidR="4EBECD73">
        <w:rPr>
          <w:rFonts w:ascii="Book Antiqua" w:hAnsi="Book Antiqua"/>
          <w:sz w:val="22"/>
          <w:szCs w:val="22"/>
          <w:lang w:val="es-MX"/>
        </w:rPr>
        <w:t>os</w:t>
      </w:r>
      <w:r w:rsidRPr="38F740D5" w:rsidR="08FE93D8">
        <w:rPr>
          <w:rFonts w:ascii="Book Antiqua" w:hAnsi="Book Antiqua"/>
          <w:sz w:val="22"/>
          <w:szCs w:val="22"/>
          <w:lang w:val="es-MX"/>
        </w:rPr>
        <w:t>.</w:t>
      </w:r>
    </w:p>
    <w:p w:rsidR="084185EF" w:rsidP="38F740D5" w:rsidRDefault="084185EF" w14:paraId="06971396" w14:textId="43A154B7">
      <w:pPr>
        <w:ind w:left="0" w:firstLine="720"/>
        <w:rPr>
          <w:rFonts w:ascii="Book Antiqua" w:hAnsi="Book Antiqua"/>
          <w:sz w:val="22"/>
          <w:szCs w:val="22"/>
          <w:lang w:val="es-MX"/>
        </w:rPr>
      </w:pPr>
      <w:r w:rsidRPr="38F740D5" w:rsidR="084185EF">
        <w:rPr>
          <w:rFonts w:ascii="Book Antiqua" w:hAnsi="Book Antiqua"/>
          <w:sz w:val="22"/>
          <w:szCs w:val="22"/>
          <w:lang w:val="es-MX"/>
        </w:rPr>
        <w:t xml:space="preserve">(Hemos observado que en el Publico las personas </w:t>
      </w:r>
      <w:r w:rsidRPr="38F740D5" w:rsidR="671FD3E0">
        <w:rPr>
          <w:rFonts w:ascii="Book Antiqua" w:hAnsi="Book Antiqua"/>
          <w:sz w:val="22"/>
          <w:szCs w:val="22"/>
          <w:lang w:val="es-MX"/>
        </w:rPr>
        <w:t xml:space="preserve">quieren aprender un poco </w:t>
      </w:r>
      <w:r w:rsidRPr="38F740D5" w:rsidR="671FD3E0">
        <w:rPr>
          <w:rFonts w:ascii="Book Antiqua" w:hAnsi="Book Antiqua"/>
          <w:sz w:val="22"/>
          <w:szCs w:val="22"/>
          <w:lang w:val="es-MX"/>
        </w:rPr>
        <w:t>más</w:t>
      </w:r>
      <w:r w:rsidRPr="38F740D5" w:rsidR="671FD3E0">
        <w:rPr>
          <w:rFonts w:ascii="Book Antiqua" w:hAnsi="Book Antiqua"/>
          <w:sz w:val="22"/>
          <w:szCs w:val="22"/>
          <w:lang w:val="es-MX"/>
        </w:rPr>
        <w:t xml:space="preserve"> sobre </w:t>
      </w:r>
      <w:r>
        <w:tab/>
      </w:r>
      <w:r w:rsidRPr="38F740D5" w:rsidR="671FD3E0">
        <w:rPr>
          <w:rFonts w:ascii="Book Antiqua" w:hAnsi="Book Antiqua"/>
          <w:sz w:val="22"/>
          <w:szCs w:val="22"/>
          <w:lang w:val="es-MX"/>
        </w:rPr>
        <w:t>las motos de alta cilindrada)</w:t>
      </w:r>
    </w:p>
    <w:p w:rsidR="00E062FC" w:rsidP="5B00901C" w:rsidRDefault="00C3379B" w14:paraId="365A0CDF" w14:textId="669CE060">
      <w:pPr>
        <w:ind w:left="0"/>
        <w:rPr>
          <w:rFonts w:ascii="Book Antiqua" w:hAnsi="Book Antiqua"/>
          <w:sz w:val="22"/>
          <w:szCs w:val="22"/>
          <w:lang w:val="es-MX"/>
        </w:rPr>
      </w:pPr>
      <w:r w:rsidRPr="38F740D5" w:rsidR="00C3379B">
        <w:rPr>
          <w:rFonts w:ascii="Book Antiqua" w:hAnsi="Book Antiqua"/>
          <w:sz w:val="22"/>
          <w:szCs w:val="22"/>
          <w:lang w:val="es-MX"/>
        </w:rPr>
        <w:t xml:space="preserve">- </w:t>
      </w:r>
      <w:r w:rsidRPr="38F740D5" w:rsidR="6E556C55">
        <w:rPr>
          <w:rFonts w:ascii="Book Antiqua" w:hAnsi="Book Antiqua"/>
          <w:sz w:val="22"/>
          <w:szCs w:val="22"/>
          <w:lang w:val="es-MX"/>
        </w:rPr>
        <w:t>Generar entretenimiento</w:t>
      </w:r>
      <w:r w:rsidRPr="38F740D5" w:rsidR="1249492F">
        <w:rPr>
          <w:rFonts w:ascii="Book Antiqua" w:hAnsi="Book Antiqua"/>
          <w:sz w:val="22"/>
          <w:szCs w:val="22"/>
          <w:lang w:val="es-MX"/>
        </w:rPr>
        <w:t>.</w:t>
      </w:r>
    </w:p>
    <w:p w:rsidRPr="0002027A" w:rsidR="002C43FB" w:rsidP="38F740D5" w:rsidRDefault="002C43FB" w14:paraId="365A0CE0" w14:textId="70488ABF">
      <w:pPr>
        <w:ind w:left="0"/>
        <w:rPr>
          <w:rFonts w:ascii="Book Antiqua" w:hAnsi="Book Antiqua"/>
          <w:sz w:val="22"/>
          <w:szCs w:val="22"/>
          <w:lang w:val="es-MX"/>
        </w:rPr>
      </w:pPr>
      <w:r w:rsidRPr="38F740D5" w:rsidR="6F047DD2">
        <w:rPr>
          <w:rFonts w:ascii="Book Antiqua" w:hAnsi="Book Antiqua"/>
          <w:sz w:val="22"/>
          <w:szCs w:val="22"/>
          <w:lang w:val="es-MX"/>
        </w:rPr>
        <w:t xml:space="preserve">(Mientras que le estamos enseñando a las personas que </w:t>
      </w:r>
      <w:r w:rsidRPr="38F740D5" w:rsidR="4A59A359">
        <w:rPr>
          <w:rFonts w:ascii="Book Antiqua" w:hAnsi="Book Antiqua"/>
          <w:sz w:val="22"/>
          <w:szCs w:val="22"/>
          <w:lang w:val="es-MX"/>
        </w:rPr>
        <w:t>están</w:t>
      </w:r>
      <w:r w:rsidRPr="38F740D5" w:rsidR="6F047DD2">
        <w:rPr>
          <w:rFonts w:ascii="Book Antiqua" w:hAnsi="Book Antiqua"/>
          <w:sz w:val="22"/>
          <w:szCs w:val="22"/>
          <w:lang w:val="es-MX"/>
        </w:rPr>
        <w:t xml:space="preserve"> interesadas en aprender, </w:t>
      </w:r>
      <w:r>
        <w:tab/>
      </w:r>
      <w:r w:rsidRPr="38F740D5" w:rsidR="51E6A3BF">
        <w:rPr>
          <w:rFonts w:ascii="Book Antiqua" w:hAnsi="Book Antiqua"/>
          <w:sz w:val="22"/>
          <w:szCs w:val="22"/>
          <w:lang w:val="es-MX"/>
        </w:rPr>
        <w:t>e</w:t>
      </w:r>
      <w:r w:rsidRPr="38F740D5" w:rsidR="6F047DD2">
        <w:rPr>
          <w:rFonts w:ascii="Book Antiqua" w:hAnsi="Book Antiqua"/>
          <w:sz w:val="22"/>
          <w:szCs w:val="22"/>
          <w:lang w:val="es-MX"/>
        </w:rPr>
        <w:t>stamos generando entretenimiento a to</w:t>
      </w:r>
      <w:r w:rsidRPr="38F740D5" w:rsidR="53CD2FB0">
        <w:rPr>
          <w:rFonts w:ascii="Book Antiqua" w:hAnsi="Book Antiqua"/>
          <w:sz w:val="22"/>
          <w:szCs w:val="22"/>
          <w:lang w:val="es-MX"/>
        </w:rPr>
        <w:t xml:space="preserve">do el </w:t>
      </w:r>
      <w:r w:rsidRPr="38F740D5" w:rsidR="7BC53DDB">
        <w:rPr>
          <w:rFonts w:ascii="Book Antiqua" w:hAnsi="Book Antiqua"/>
          <w:sz w:val="22"/>
          <w:szCs w:val="22"/>
          <w:lang w:val="es-MX"/>
        </w:rPr>
        <w:t>público</w:t>
      </w:r>
      <w:r w:rsidRPr="38F740D5" w:rsidR="53CD2FB0">
        <w:rPr>
          <w:rFonts w:ascii="Book Antiqua" w:hAnsi="Book Antiqua"/>
          <w:sz w:val="22"/>
          <w:szCs w:val="22"/>
          <w:lang w:val="es-MX"/>
        </w:rPr>
        <w:t>.)</w:t>
      </w:r>
    </w:p>
    <w:p w:rsidR="499B4377" w:rsidP="38F740D5" w:rsidRDefault="499B4377" w14:paraId="167CDF33" w14:textId="68FFC409">
      <w:pPr>
        <w:pStyle w:val="Ttulo2"/>
        <w:spacing w:line="240" w:lineRule="auto"/>
        <w:ind w:left="720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bookmarkStart w:name="_Toc107039565" w:id="8"/>
      <w:bookmarkStart w:name="_Toc1314469695" w:id="972643738"/>
      <w:r w:rsidRPr="38F740D5" w:rsidR="002C43FB">
        <w:rPr>
          <w:rFonts w:ascii="Book Antiqua" w:hAnsi="Book Antiqua" w:cs="Arial"/>
          <w:lang w:val="es-MX"/>
        </w:rPr>
        <w:t>Características de Usuario</w:t>
      </w:r>
      <w:bookmarkEnd w:id="8"/>
      <w:bookmarkEnd w:id="972643738"/>
    </w:p>
    <w:p w:rsidR="499B4377" w:rsidP="38F740D5" w:rsidRDefault="499B4377" w14:paraId="3917BF9D" w14:textId="2333DF0E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es-MX"/>
        </w:rPr>
      </w:pPr>
      <w:bookmarkStart w:name="_Toc1487394398" w:id="409617139"/>
      <w:r w:rsidRPr="38F740D5" w:rsidR="499B4377">
        <w:rPr>
          <w:rFonts w:ascii="Book Antiqua" w:hAnsi="Book Antiqua" w:eastAsia="Book Antiqua" w:cs="Book Antiqua"/>
          <w:noProof w:val="0"/>
          <w:sz w:val="22"/>
          <w:szCs w:val="22"/>
          <w:lang w:val="es-MX"/>
        </w:rPr>
        <w:t>Afición por las motos:</w:t>
      </w:r>
      <w:bookmarkEnd w:id="409617139"/>
    </w:p>
    <w:p w:rsidR="499B4377" w:rsidP="38F740D5" w:rsidRDefault="499B4377" w14:paraId="7892A883" w14:textId="1D06CE5F">
      <w:pPr>
        <w:pStyle w:val="Normal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bookmarkStart w:name="_Toc1213501713" w:id="1494265362"/>
      <w:r w:rsidRPr="38F740D5" w:rsidR="499B4377">
        <w:rPr>
          <w:rFonts w:ascii="Book Antiqua" w:hAnsi="Book Antiqua" w:eastAsia="Book Antiqua" w:cs="Book Antiqua"/>
          <w:noProof w:val="0"/>
          <w:sz w:val="22"/>
          <w:szCs w:val="22"/>
          <w:lang w:val="es-MX"/>
        </w:rPr>
        <w:t>El usuario podría tener experiencia personal con motos, admirar su diseño y potencia,</w:t>
      </w:r>
      <w:r w:rsidRPr="38F740D5" w:rsidR="48E3B41C">
        <w:rPr>
          <w:rFonts w:ascii="Book Antiqua" w:hAnsi="Book Antiqua" w:eastAsia="Book Antiqua" w:cs="Book Antiqua"/>
          <w:noProof w:val="0"/>
          <w:sz w:val="22"/>
          <w:szCs w:val="22"/>
          <w:lang w:val="es-MX"/>
        </w:rPr>
        <w:t xml:space="preserve"> </w:t>
      </w:r>
      <w:r w:rsidRPr="38F740D5" w:rsidR="499B4377">
        <w:rPr>
          <w:rFonts w:ascii="Book Antiqua" w:hAnsi="Book Antiqua" w:eastAsia="Book Antiqua" w:cs="Book Antiqua"/>
          <w:noProof w:val="0"/>
          <w:sz w:val="22"/>
          <w:szCs w:val="22"/>
          <w:lang w:val="es-MX"/>
        </w:rPr>
        <w:t>simplemente disfrutar de la cultura motera.</w:t>
      </w:r>
      <w:bookmarkEnd w:id="1494265362"/>
    </w:p>
    <w:p w:rsidR="767B3CC2" w:rsidP="5B00901C" w:rsidRDefault="767B3CC2" w14:paraId="5ED6F429" w14:textId="58F75F14">
      <w:pPr>
        <w:shd w:val="clear" w:color="auto" w:fill="FFFFFF" w:themeFill="background1"/>
        <w:spacing w:before="0" w:beforeAutospacing="off" w:after="0" w:afterAutospacing="off" w:line="240" w:lineRule="auto"/>
        <w:ind w:left="-420" w:right="0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B00901C" w:rsidR="767B3CC2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>
        <w:tab/>
      </w:r>
      <w:r w:rsidRPr="5B00901C" w:rsidR="499B4377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Interés en juegos de cartas:</w:t>
      </w:r>
    </w:p>
    <w:p w:rsidR="499B4377" w:rsidP="5B00901C" w:rsidRDefault="499B4377" w14:paraId="766D0CC9" w14:textId="12F41E52">
      <w:pPr>
        <w:shd w:val="clear" w:color="auto" w:fill="FFFFFF" w:themeFill="background1"/>
        <w:spacing w:before="0" w:beforeAutospacing="off" w:after="0" w:afterAutospacing="off" w:line="240" w:lineRule="auto"/>
        <w:ind w:left="0" w:right="0"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B00901C" w:rsidR="499B437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El usuario estaría familiarizado con la dinámica de los juegos de cartas, como las reglas, </w:t>
      </w:r>
      <w:r>
        <w:tab/>
      </w:r>
      <w:r w:rsidRPr="5B00901C" w:rsidR="499B437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la estrategia y la competencia.</w:t>
      </w:r>
    </w:p>
    <w:p w:rsidR="499B4377" w:rsidP="5B00901C" w:rsidRDefault="499B4377" w14:paraId="256CCA7F" w14:textId="09724F56">
      <w:pPr>
        <w:shd w:val="clear" w:color="auto" w:fill="FFFFFF" w:themeFill="background1"/>
        <w:spacing w:before="0" w:beforeAutospacing="off" w:after="0" w:afterAutospacing="off" w:line="240" w:lineRule="auto"/>
        <w:ind w:left="0" w:right="0" w:firstLine="0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B00901C" w:rsidR="499B4377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Búsqueda de entretenimiento:</w:t>
      </w:r>
    </w:p>
    <w:p w:rsidR="499B4377" w:rsidP="5B00901C" w:rsidRDefault="499B4377" w14:paraId="4D904AAA" w14:textId="5D022F81">
      <w:pPr>
        <w:shd w:val="clear" w:color="auto" w:fill="FFFFFF" w:themeFill="background1"/>
        <w:spacing w:before="0" w:beforeAutospacing="off" w:after="0" w:afterAutospacing="off" w:line="240" w:lineRule="auto"/>
        <w:ind w:left="0" w:right="0"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B00901C" w:rsidR="499B437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El usuario podría estar buscando un juego que le ofrezca diversión, desafío y momentos de interacción social.</w:t>
      </w:r>
    </w:p>
    <w:p w:rsidR="5B00901C" w:rsidP="5B00901C" w:rsidRDefault="5B00901C" w14:paraId="433E3C19" w14:textId="532A5897">
      <w:pPr>
        <w:spacing w:line="240" w:lineRule="auto"/>
        <w:ind w:left="720"/>
        <w:rPr>
          <w:rFonts w:ascii="Book Antiqua" w:hAnsi="Book Antiqua"/>
          <w:sz w:val="22"/>
          <w:szCs w:val="22"/>
          <w:lang w:val="es-MX"/>
        </w:rPr>
      </w:pPr>
    </w:p>
    <w:p w:rsidRPr="0002027A" w:rsidR="002C43FB" w:rsidRDefault="00E062FC" w14:paraId="365A0CE5" w14:textId="77777777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562820505" w:id="203536401"/>
      <w:r w:rsidRPr="38F740D5" w:rsidR="00E062FC">
        <w:rPr>
          <w:rFonts w:ascii="Book Antiqua" w:hAnsi="Book Antiqua" w:cs="Arial"/>
          <w:lang w:val="es-MX"/>
        </w:rPr>
        <w:t>Restricciones</w:t>
      </w:r>
      <w:bookmarkEnd w:id="203536401"/>
    </w:p>
    <w:p w:rsidR="3EA71655" w:rsidP="38F740D5" w:rsidRDefault="3EA71655" w14:paraId="0C6D87F8" w14:textId="55124EBF">
      <w:pPr>
        <w:bidi w:val="0"/>
        <w:spacing w:before="0" w:beforeAutospacing="off" w:after="0" w:afterAutospacing="off" w:line="240" w:lineRule="atLeast"/>
        <w:ind w:left="0" w:right="0"/>
        <w:jc w:val="left"/>
        <w:rPr>
          <w:rFonts w:ascii="Book Antiqua" w:hAnsi="Book Antiqua" w:eastAsia="Book Antiqua" w:cs="Book Antiqua"/>
          <w:noProof w:val="0"/>
          <w:color w:val="auto"/>
          <w:sz w:val="22"/>
          <w:szCs w:val="22"/>
          <w:lang w:val="es-MX"/>
        </w:rPr>
      </w:pPr>
      <w:r w:rsidRPr="38F740D5" w:rsidR="3EA7165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U</w:t>
      </w:r>
      <w:r w:rsidRPr="38F740D5" w:rsidR="1B04665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na restricción podría ser limitar el uso de ciertas cartas según el tipo de moto que representen</w:t>
      </w:r>
      <w:r w:rsidRPr="38F740D5" w:rsidR="024752B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, o cuando ya un jugador a ganado tres rondas seguidas se le limita usar una carta q tenga el </w:t>
      </w:r>
      <w:r w:rsidRPr="38F740D5" w:rsidR="024752B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cc</w:t>
      </w:r>
      <w:r w:rsidRPr="38F740D5" w:rsidR="024752B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mayor a 700.</w:t>
      </w:r>
    </w:p>
    <w:p w:rsidRPr="0002027A" w:rsidR="002C43FB" w:rsidRDefault="00E062FC" w14:paraId="365A0CE9" w14:textId="77777777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01448111" w:id="252152843"/>
      <w:r w:rsidRPr="5B00901C" w:rsidR="00E062FC">
        <w:rPr>
          <w:rFonts w:ascii="Book Antiqua" w:hAnsi="Book Antiqua" w:cs="Arial"/>
          <w:lang w:val="es-MX"/>
        </w:rPr>
        <w:t>Atención y Dependencias</w:t>
      </w:r>
      <w:bookmarkEnd w:id="252152843"/>
    </w:p>
    <w:p w:rsidR="002C43FB" w:rsidRDefault="002C43FB" w14:paraId="365A0CEA" w14:textId="111D1170">
      <w:pPr>
        <w:pStyle w:val="InfoBlue"/>
        <w:ind w:left="2160"/>
        <w:rPr>
          <w:rFonts w:ascii="Book Antiqua" w:hAnsi="Book Antiqua" w:cs="Arial"/>
        </w:rPr>
      </w:pPr>
      <w:r w:rsidRPr="38F740D5" w:rsidR="002C43FB">
        <w:rPr>
          <w:rFonts w:ascii="Book Antiqua" w:hAnsi="Book Antiqua" w:cs="Arial"/>
        </w:rPr>
        <w:t>[Describ</w:t>
      </w:r>
      <w:r w:rsidRPr="38F740D5" w:rsidR="00E062FC">
        <w:rPr>
          <w:rFonts w:ascii="Book Antiqua" w:hAnsi="Book Antiqua" w:cs="Arial"/>
        </w:rPr>
        <w:t xml:space="preserve">e lo que se necesita para que el software pueda cumplir los requisitos </w:t>
      </w:r>
      <w:r w:rsidRPr="38F740D5" w:rsidR="002C43FB">
        <w:rPr>
          <w:rFonts w:ascii="Book Antiqua" w:hAnsi="Book Antiqua" w:cs="Arial"/>
        </w:rPr>
        <w:t xml:space="preserve">] </w:t>
      </w:r>
    </w:p>
    <w:p w:rsidR="1570E53E" w:rsidP="38F740D5" w:rsidRDefault="1570E53E" w14:paraId="23525FFC" w14:textId="6C1ED975">
      <w:pPr>
        <w:pStyle w:val="Textoindependiente"/>
        <w:rPr>
          <w:rFonts w:ascii="Book Antiqua" w:hAnsi="Book Antiqua" w:cs="Arial"/>
        </w:rPr>
      </w:pPr>
      <w:r w:rsidRPr="38F740D5" w:rsidR="1570E53E">
        <w:rPr>
          <w:rFonts w:ascii="Book Antiqua" w:hAnsi="Book Antiqua" w:cs="Arial"/>
        </w:rPr>
        <w:t xml:space="preserve">Lo que el Software necesita para </w:t>
      </w:r>
      <w:r w:rsidRPr="38F740D5" w:rsidR="0E7ADC50">
        <w:rPr>
          <w:rFonts w:ascii="Book Antiqua" w:hAnsi="Book Antiqua" w:cs="Arial"/>
        </w:rPr>
        <w:t xml:space="preserve">cumplir con los requisitos seria mucha </w:t>
      </w:r>
      <w:r w:rsidRPr="38F740D5" w:rsidR="10C48FC4">
        <w:rPr>
          <w:rFonts w:ascii="Book Antiqua" w:hAnsi="Book Antiqua" w:cs="Arial"/>
        </w:rPr>
        <w:t>dedicación</w:t>
      </w:r>
      <w:r w:rsidRPr="38F740D5" w:rsidR="0E7ADC50">
        <w:rPr>
          <w:rFonts w:ascii="Book Antiqua" w:hAnsi="Book Antiqua" w:cs="Arial"/>
        </w:rPr>
        <w:t xml:space="preserve"> por parte de los desarrolladores, Aparte de eso, </w:t>
      </w:r>
      <w:r w:rsidRPr="38F740D5" w:rsidR="3EAC3C84">
        <w:rPr>
          <w:rFonts w:ascii="Book Antiqua" w:hAnsi="Book Antiqua" w:cs="Arial"/>
        </w:rPr>
        <w:t>Tendría</w:t>
      </w:r>
      <w:r w:rsidRPr="38F740D5" w:rsidR="0E7ADC50">
        <w:rPr>
          <w:rFonts w:ascii="Book Antiqua" w:hAnsi="Book Antiqua" w:cs="Arial"/>
        </w:rPr>
        <w:t xml:space="preserve"> que ser un </w:t>
      </w:r>
      <w:r w:rsidRPr="38F740D5" w:rsidR="0300CF7D">
        <w:rPr>
          <w:rFonts w:ascii="Book Antiqua" w:hAnsi="Book Antiqua" w:cs="Arial"/>
        </w:rPr>
        <w:t>proyecto</w:t>
      </w:r>
      <w:r w:rsidRPr="38F740D5" w:rsidR="0E7ADC50">
        <w:rPr>
          <w:rFonts w:ascii="Book Antiqua" w:hAnsi="Book Antiqua" w:cs="Arial"/>
        </w:rPr>
        <w:t xml:space="preserve"> que tenga la utilidad de usar herrami</w:t>
      </w:r>
      <w:r w:rsidRPr="38F740D5" w:rsidR="68DC9F6A">
        <w:rPr>
          <w:rFonts w:ascii="Book Antiqua" w:hAnsi="Book Antiqua" w:cs="Arial"/>
        </w:rPr>
        <w:t>entas ya creadas</w:t>
      </w:r>
      <w:r w:rsidRPr="38F740D5" w:rsidR="6B018FA1">
        <w:rPr>
          <w:rFonts w:ascii="Book Antiqua" w:hAnsi="Book Antiqua" w:cs="Arial"/>
        </w:rPr>
        <w:t>, para que funcionara de una excelente manera y no sufra de mal rendimiento.</w:t>
      </w:r>
    </w:p>
    <w:p w:rsidRPr="0002027A" w:rsidR="002C43FB" w:rsidRDefault="002C43FB" w14:paraId="365A0CED" w14:textId="77777777">
      <w:pPr>
        <w:pStyle w:val="Ttulo1"/>
        <w:rPr>
          <w:rFonts w:ascii="Book Antiqua" w:hAnsi="Book Antiqua" w:cs="Arial"/>
          <w:lang w:val="es-MX"/>
        </w:rPr>
      </w:pPr>
      <w:bookmarkStart w:name="_Toc107039569" w:id="9"/>
      <w:bookmarkStart w:name="_Toc1833793224" w:id="1161463793"/>
      <w:r w:rsidRPr="5B00901C" w:rsidR="002C43FB">
        <w:rPr>
          <w:rFonts w:ascii="Book Antiqua" w:hAnsi="Book Antiqua" w:cs="Arial"/>
          <w:lang w:val="es-MX"/>
        </w:rPr>
        <w:t>Requerimientos Específicos</w:t>
      </w:r>
      <w:bookmarkEnd w:id="9"/>
      <w:bookmarkEnd w:id="1161463793"/>
      <w:r w:rsidRPr="5B00901C" w:rsidR="002C43FB">
        <w:rPr>
          <w:rFonts w:ascii="Book Antiqua" w:hAnsi="Book Antiqua" w:cs="Arial"/>
          <w:lang w:val="es-MX"/>
        </w:rPr>
        <w:t xml:space="preserve"> </w:t>
      </w:r>
    </w:p>
    <w:p w:rsidR="002C43FB" w:rsidP="38F740D5" w:rsidRDefault="00CD4071" w14:paraId="52CEB859" w14:textId="76AC26CC">
      <w:pPr>
        <w:pStyle w:val="InfoBlue"/>
        <w:rPr>
          <w:rFonts w:ascii="Book Antiqua" w:hAnsi="Book Antiqua" w:cs="Arial"/>
        </w:rPr>
      </w:pPr>
      <w:r w:rsidRPr="38F740D5" w:rsidR="002C43FB">
        <w:rPr>
          <w:rFonts w:ascii="Book Antiqua" w:hAnsi="Book Antiqua" w:cs="Arial"/>
        </w:rPr>
        <w:t>[Contiene todos los requerimientos a un nivel de detalle suficiente que permita a los diseñadores, diseñar un sistema que satisfaga dichos requerimientos y a los probadores, probar que el sistema satisfaga dichos</w:t>
      </w:r>
      <w:r w:rsidRPr="38F740D5" w:rsidR="30EAB922">
        <w:rPr>
          <w:rFonts w:ascii="Book Antiqua" w:hAnsi="Book Antiqua" w:cs="Arial"/>
        </w:rPr>
        <w:t xml:space="preserve">amente toditos </w:t>
      </w:r>
      <w:bookmarkStart w:name="_Int_8HxvH6EZ" w:id="368802132"/>
      <w:r w:rsidRPr="38F740D5" w:rsidR="30EAB922">
        <w:rPr>
          <w:rFonts w:ascii="Book Antiqua" w:hAnsi="Book Antiqua" w:cs="Arial"/>
        </w:rPr>
        <w:t>toditos</w:t>
      </w:r>
      <w:bookmarkEnd w:id="368802132"/>
      <w:r w:rsidRPr="38F740D5" w:rsidR="30EAB922">
        <w:rPr>
          <w:rFonts w:ascii="Book Antiqua" w:hAnsi="Book Antiqua" w:cs="Arial"/>
        </w:rPr>
        <w:t xml:space="preserve"> los</w:t>
      </w:r>
      <w:r w:rsidRPr="38F740D5" w:rsidR="002C43FB">
        <w:rPr>
          <w:rFonts w:ascii="Book Antiqua" w:hAnsi="Book Antiqua" w:cs="Arial"/>
        </w:rPr>
        <w:t xml:space="preserve"> requerimientos.</w:t>
      </w:r>
      <w:r w:rsidRPr="38F740D5" w:rsidR="00CD4071">
        <w:rPr>
          <w:rFonts w:ascii="Book Antiqua" w:hAnsi="Book Antiqua" w:cs="Arial"/>
        </w:rPr>
        <w:t xml:space="preserve"> </w:t>
      </w:r>
    </w:p>
    <w:p w:rsidR="002C43FB" w:rsidRDefault="00CD4071" w14:paraId="365A0CEF" w14:textId="25B4769C">
      <w:pPr>
        <w:pStyle w:val="InfoBlue"/>
        <w:rPr>
          <w:rFonts w:ascii="Book Antiqua" w:hAnsi="Book Antiqua" w:cs="Arial"/>
        </w:rPr>
      </w:pPr>
      <w:r w:rsidRPr="38F740D5" w:rsidR="00CD4071">
        <w:rPr>
          <w:rFonts w:ascii="Book Antiqua" w:hAnsi="Book Antiqua" w:cs="Arial"/>
        </w:rPr>
        <w:t>Utilice para la descripción de los requerimientos el siguiente formato</w:t>
      </w:r>
      <w:r w:rsidRPr="38F740D5" w:rsidR="532AA3D2">
        <w:rPr>
          <w:rFonts w:ascii="Book Antiqua" w:hAnsi="Book Antiqua" w:cs="Arial"/>
        </w:rPr>
        <w:t>:]</w:t>
      </w:r>
    </w:p>
    <w:p w:rsidR="00CD4071" w:rsidP="38F740D5" w:rsidRDefault="00CD4071" w14:paraId="365A0CF0" w14:textId="6494B6A3">
      <w:pPr>
        <w:pStyle w:val="Textoindependiente"/>
        <w:numPr>
          <w:ilvl w:val="0"/>
          <w:numId w:val="49"/>
        </w:numPr>
        <w:rPr>
          <w:lang w:val="es-MX"/>
        </w:rPr>
      </w:pPr>
    </w:p>
    <w:p w:rsidRPr="0002027A" w:rsidR="002C43FB" w:rsidRDefault="00E062FC" w14:paraId="365A0CF1" w14:textId="77777777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819186891" w:id="507203183"/>
      <w:r w:rsidRPr="5B00901C" w:rsidR="00E062FC">
        <w:rPr>
          <w:rFonts w:ascii="Book Antiqua" w:hAnsi="Book Antiqua" w:cs="Arial"/>
          <w:lang w:val="es-MX"/>
        </w:rPr>
        <w:t>Requerimientos Funcionales</w:t>
      </w:r>
      <w:bookmarkEnd w:id="507203183"/>
    </w:p>
    <w:p w:rsidR="002C43FB" w:rsidRDefault="002C43FB" w14:paraId="365A0CF2" w14:textId="77777777">
      <w:pPr>
        <w:pStyle w:val="InfoBlue"/>
        <w:ind w:left="2160"/>
        <w:rPr>
          <w:rFonts w:ascii="Book Antiqua" w:hAnsi="Book Antiqua" w:cs="Arial"/>
        </w:rPr>
      </w:pPr>
      <w:r w:rsidRPr="0002027A">
        <w:rPr>
          <w:rFonts w:ascii="Book Antiqua" w:hAnsi="Book Antiqua" w:cs="Arial"/>
        </w:rPr>
        <w:t xml:space="preserve">[Describe los requerimientos funcionales del sistema, expresados en lenguaje natural. En muchas aplicaciones, esto constituye el grueso del </w:t>
      </w:r>
      <w:r w:rsidRPr="0002027A">
        <w:rPr>
          <w:rFonts w:ascii="Book Antiqua" w:hAnsi="Book Antiqua" w:cs="Arial"/>
          <w:b/>
          <w:bCs/>
        </w:rPr>
        <w:t>SRS.</w:t>
      </w:r>
      <w:r w:rsidRPr="0002027A">
        <w:rPr>
          <w:rFonts w:ascii="Book Antiqua" w:hAnsi="Book Antiqua" w:cs="Arial"/>
        </w:rPr>
        <w:t>]</w:t>
      </w:r>
    </w:p>
    <w:p w:rsidR="00E55185" w:rsidRDefault="00E55185" w14:paraId="365A0CF3" w14:textId="77777777">
      <w:pPr>
        <w:widowControl/>
        <w:spacing w:line="240" w:lineRule="auto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294"/>
        <w:gridCol w:w="1799"/>
        <w:gridCol w:w="1524"/>
        <w:gridCol w:w="1833"/>
      </w:tblGrid>
      <w:tr w:rsidRPr="00CD4071" w:rsidR="00E55185" w:rsidTr="38F740D5" w14:paraId="365A0CF5" w14:textId="77777777">
        <w:trPr>
          <w:trHeight w:val="345"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38F740D5" w:rsidRDefault="00CA18AB" w14:paraId="365A0CF4" w14:textId="55E0E8D0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</w:pPr>
            <w:r w:rsidRPr="38F740D5" w:rsidR="7B94FE69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  <w:t>Biker´s</w:t>
            </w:r>
            <w:r w:rsidRPr="38F740D5" w:rsidR="7B94FE69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  <w:t xml:space="preserve"> Deck</w:t>
            </w:r>
          </w:p>
        </w:tc>
      </w:tr>
      <w:tr w:rsidRPr="00CD4071" w:rsidR="00E55185" w:rsidTr="38F740D5" w14:paraId="365A0CF7" w14:textId="77777777">
        <w:trPr>
          <w:trHeight w:val="345"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CF6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SRS – Especificación de Requerimientos</w:t>
            </w:r>
          </w:p>
        </w:tc>
      </w:tr>
      <w:tr w:rsidRPr="00CD4071" w:rsidR="00E55185" w:rsidTr="38F740D5" w14:paraId="365A0CFC" w14:textId="77777777">
        <w:trPr>
          <w:trHeight w:val="34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CF8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CF9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CFA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CFB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Pr="00CD4071" w:rsidR="00E55185" w:rsidTr="38F740D5" w14:paraId="365A0D01" w14:textId="77777777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CFD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2189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CFE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8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CFF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8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00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Pr="00CD4071" w:rsidR="00E55185" w:rsidTr="38F740D5" w14:paraId="365A0D06" w14:textId="77777777">
        <w:trPr>
          <w:trHeight w:val="253"/>
        </w:trPr>
        <w:tc>
          <w:tcPr>
            <w:tcW w:w="1016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02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2189" w:type="pct"/>
            <w:gridSpan w:val="2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03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815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04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980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05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Pr="00CD4071" w:rsidR="00E55185" w:rsidTr="38F740D5" w14:paraId="365A0D09" w14:textId="77777777">
        <w:trPr>
          <w:trHeight w:val="47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07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08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Pr="00CD4071" w:rsidR="00E55185" w:rsidTr="38F740D5" w14:paraId="365A0D0F" w14:textId="77777777">
        <w:trPr>
          <w:trHeight w:val="34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0A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0B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0C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8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0D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9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0E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Pr="00CD4071" w:rsidR="00E55185" w:rsidTr="38F740D5" w14:paraId="365A0D15" w14:textId="77777777">
        <w:trPr>
          <w:trHeight w:val="332"/>
        </w:trPr>
        <w:tc>
          <w:tcPr>
            <w:tcW w:w="101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10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122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11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6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12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8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13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8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14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Pr="00CD4071" w:rsidR="00E55185" w:rsidTr="38F740D5" w14:paraId="365A0D1B" w14:textId="77777777">
        <w:trPr>
          <w:trHeight w:val="300"/>
        </w:trPr>
        <w:tc>
          <w:tcPr>
            <w:tcW w:w="1016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16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1227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17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962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18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815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19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980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1A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Pr="00CD4071" w:rsidR="00E55185" w:rsidTr="38F740D5" w14:paraId="365A0D1E" w14:textId="77777777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1C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1D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Pr="00CD4071" w:rsidR="00E55185" w:rsidTr="38F740D5" w14:paraId="365A0D21" w14:textId="77777777">
        <w:trPr>
          <w:trHeight w:val="253"/>
        </w:trPr>
        <w:tc>
          <w:tcPr>
            <w:tcW w:w="1016" w:type="pct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1F" w14:textId="77777777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3984" w:type="pct"/>
            <w:gridSpan w:val="4"/>
            <w:vMerge/>
            <w:tcBorders/>
            <w:tcMar/>
            <w:vAlign w:val="center"/>
            <w:hideMark/>
          </w:tcPr>
          <w:p w:rsidRPr="00CD4071" w:rsidR="00E55185" w:rsidP="000F2693" w:rsidRDefault="00E55185" w14:paraId="365A0D20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Pr="00CD4071" w:rsidR="00E55185" w:rsidTr="38F740D5" w14:paraId="365A0D24" w14:textId="77777777">
        <w:trPr>
          <w:trHeight w:val="687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55185" w:rsidP="000F2693" w:rsidRDefault="00E55185" w14:paraId="365A0D22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55185" w:rsidP="000F2693" w:rsidRDefault="00E55185" w14:paraId="365A0D23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</w:tbl>
    <w:p w:rsidR="00E55185" w:rsidRDefault="00E55185" w14:paraId="365A0D25" w14:textId="77777777">
      <w:pPr>
        <w:widowControl/>
        <w:spacing w:line="240" w:lineRule="auto"/>
        <w:rPr>
          <w:lang w:val="es-MX"/>
        </w:rPr>
      </w:pPr>
    </w:p>
    <w:p w:rsidRPr="00CD4071" w:rsidR="00CD4071" w:rsidP="00CD4071" w:rsidRDefault="00CD4071" w14:paraId="365A0D26" w14:textId="77777777">
      <w:pPr>
        <w:pStyle w:val="Textoindependiente"/>
        <w:rPr>
          <w:lang w:val="es-MX"/>
        </w:rPr>
      </w:pPr>
    </w:p>
    <w:p w:rsidRPr="0002027A" w:rsidR="00E062FC" w:rsidP="00E062FC" w:rsidRDefault="00E062FC" w14:paraId="365A0D27" w14:textId="77777777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38105333" w:id="155763519"/>
      <w:r w:rsidRPr="5B00901C" w:rsidR="00E062FC">
        <w:rPr>
          <w:rFonts w:ascii="Book Antiqua" w:hAnsi="Book Antiqua" w:cs="Arial"/>
          <w:lang w:val="es-MX"/>
        </w:rPr>
        <w:t>Requerimientos No Funcionales</w:t>
      </w:r>
      <w:bookmarkEnd w:id="155763519"/>
    </w:p>
    <w:p w:rsidR="00E062FC" w:rsidP="00E062FC" w:rsidRDefault="00E062FC" w14:paraId="365A0D28" w14:textId="77777777">
      <w:pPr>
        <w:pStyle w:val="InfoBlue"/>
        <w:ind w:left="2160"/>
        <w:rPr>
          <w:rFonts w:ascii="Book Antiqua" w:hAnsi="Book Antiqua" w:cs="Arial"/>
        </w:rPr>
      </w:pPr>
      <w:r w:rsidRPr="0002027A">
        <w:rPr>
          <w:rFonts w:ascii="Book Antiqua" w:hAnsi="Book Antiqua" w:cs="Arial"/>
        </w:rPr>
        <w:t xml:space="preserve">[Describe los requerimientos </w:t>
      </w:r>
      <w:r>
        <w:rPr>
          <w:rFonts w:ascii="Book Antiqua" w:hAnsi="Book Antiqua" w:cs="Arial"/>
        </w:rPr>
        <w:t xml:space="preserve">no </w:t>
      </w:r>
      <w:r w:rsidRPr="0002027A">
        <w:rPr>
          <w:rFonts w:ascii="Book Antiqua" w:hAnsi="Book Antiqua" w:cs="Arial"/>
        </w:rPr>
        <w:t>funcionales del sistema,</w:t>
      </w:r>
      <w:r>
        <w:rPr>
          <w:rFonts w:ascii="Book Antiqua" w:hAnsi="Book Antiqua" w:cs="Arial"/>
        </w:rPr>
        <w:t xml:space="preserve"> aquellos que afectan la calidad del mismo</w:t>
      </w:r>
      <w:r w:rsidRPr="0002027A">
        <w:rPr>
          <w:rFonts w:ascii="Book Antiqua" w:hAnsi="Book Antiqua" w:cs="Arial"/>
        </w:rPr>
        <w:t>]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4093"/>
        <w:gridCol w:w="1524"/>
        <w:gridCol w:w="1833"/>
      </w:tblGrid>
      <w:tr w:rsidRPr="00CD4071" w:rsidR="00E07229" w:rsidTr="38F740D5" w14:paraId="365A0D2A" w14:textId="77777777">
        <w:trPr>
          <w:trHeight w:val="345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38F740D5" w:rsidRDefault="00E07229" w14:paraId="365A0D29" w14:textId="4C3FE36D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</w:pPr>
            <w:r w:rsidRPr="38F740D5" w:rsidR="6DF9090F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  <w:t>Biker´s Deck</w:t>
            </w:r>
          </w:p>
        </w:tc>
      </w:tr>
      <w:tr w:rsidRPr="00CD4071" w:rsidR="00E07229" w:rsidTr="38F740D5" w14:paraId="365A0D2C" w14:textId="77777777">
        <w:trPr>
          <w:trHeight w:val="345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000F2693" w:rsidRDefault="00E07229" w14:paraId="365A0D2B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SRS – Especificación de Requerimientos</w:t>
            </w:r>
          </w:p>
        </w:tc>
      </w:tr>
      <w:tr w:rsidRPr="00CD4071" w:rsidR="00E07229" w:rsidTr="38F740D5" w14:paraId="365A0D31" w14:textId="77777777">
        <w:trPr>
          <w:trHeight w:val="34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000F2693" w:rsidRDefault="00E07229" w14:paraId="365A0D2D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000F2693" w:rsidRDefault="00E07229" w14:paraId="365A0D2E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000F2693" w:rsidRDefault="00E07229" w14:paraId="365A0D2F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000F2693" w:rsidRDefault="00E07229" w14:paraId="365A0D30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Pr="00CD4071" w:rsidR="00E07229" w:rsidTr="38F740D5" w14:paraId="365A0D36" w14:textId="77777777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07229" w:rsidP="000F2693" w:rsidRDefault="00E07229" w14:paraId="365A0D32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218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07229" w:rsidP="000F2693" w:rsidRDefault="00E07229" w14:paraId="365A0D33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8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07229" w:rsidP="000F2693" w:rsidRDefault="00E07229" w14:paraId="365A0D34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8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07229" w:rsidP="000F2693" w:rsidRDefault="00E07229" w14:paraId="365A0D35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Pr="00CD4071" w:rsidR="00E07229" w:rsidTr="38F740D5" w14:paraId="365A0D3B" w14:textId="77777777">
        <w:trPr>
          <w:trHeight w:val="253"/>
        </w:trPr>
        <w:tc>
          <w:tcPr>
            <w:tcW w:w="1016" w:type="pct"/>
            <w:vMerge/>
            <w:tcBorders/>
            <w:tcMar/>
            <w:vAlign w:val="center"/>
            <w:hideMark/>
          </w:tcPr>
          <w:p w:rsidRPr="00CD4071" w:rsidR="00E07229" w:rsidP="000F2693" w:rsidRDefault="00E07229" w14:paraId="365A0D37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2189" w:type="pct"/>
            <w:vMerge/>
            <w:tcBorders/>
            <w:tcMar/>
            <w:vAlign w:val="center"/>
            <w:hideMark/>
          </w:tcPr>
          <w:p w:rsidRPr="00CD4071" w:rsidR="00E07229" w:rsidP="000F2693" w:rsidRDefault="00E07229" w14:paraId="365A0D38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815" w:type="pct"/>
            <w:vMerge/>
            <w:tcBorders/>
            <w:tcMar/>
            <w:vAlign w:val="center"/>
            <w:hideMark/>
          </w:tcPr>
          <w:p w:rsidRPr="00CD4071" w:rsidR="00E07229" w:rsidP="000F2693" w:rsidRDefault="00E07229" w14:paraId="365A0D39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980" w:type="pct"/>
            <w:vMerge/>
            <w:tcBorders/>
            <w:tcMar/>
            <w:vAlign w:val="center"/>
            <w:hideMark/>
          </w:tcPr>
          <w:p w:rsidRPr="00CD4071" w:rsidR="00E07229" w:rsidP="000F2693" w:rsidRDefault="00E07229" w14:paraId="365A0D3A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Pr="00CD4071" w:rsidR="00E07229" w:rsidTr="38F740D5" w14:paraId="365A0D3E" w14:textId="77777777">
        <w:trPr>
          <w:trHeight w:val="47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E07229" w:rsidP="000F2693" w:rsidRDefault="00E07229" w14:paraId="365A0D3C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E07229" w:rsidP="00E07229" w:rsidRDefault="00E07229" w14:paraId="365A0D3D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</w:tbl>
    <w:p w:rsidR="00E55185" w:rsidP="00E55185" w:rsidRDefault="00E55185" w14:paraId="365A0D3F" w14:textId="77777777">
      <w:pPr>
        <w:pStyle w:val="Textoindependiente"/>
        <w:rPr>
          <w:lang w:val="es-MX"/>
        </w:rPr>
      </w:pPr>
    </w:p>
    <w:p w:rsidR="00E07229" w:rsidP="00E07229" w:rsidRDefault="00E07229" w14:paraId="365A0D40" w14:textId="77777777">
      <w:pPr>
        <w:pStyle w:val="Ttulo2"/>
        <w:ind w:left="720"/>
        <w:rPr>
          <w:rFonts w:ascii="Book Antiqua" w:hAnsi="Book Antiqua" w:cs="Arial"/>
          <w:lang w:val="es-MX"/>
        </w:rPr>
      </w:pPr>
      <w:bookmarkStart w:name="_Toc1571959225" w:id="751342065"/>
      <w:r w:rsidRPr="5B00901C" w:rsidR="00E07229">
        <w:rPr>
          <w:rFonts w:ascii="Book Antiqua" w:hAnsi="Book Antiqua" w:cs="Arial"/>
          <w:lang w:val="es-MX"/>
        </w:rPr>
        <w:t xml:space="preserve">Requerimientos </w:t>
      </w:r>
      <w:r w:rsidRPr="5B00901C" w:rsidR="000B4D32">
        <w:rPr>
          <w:rFonts w:ascii="Book Antiqua" w:hAnsi="Book Antiqua" w:cs="Arial"/>
          <w:lang w:val="es-MX"/>
        </w:rPr>
        <w:t>de interfaz de usuario</w:t>
      </w:r>
      <w:bookmarkEnd w:id="751342065"/>
    </w:p>
    <w:p w:rsidRPr="000B4D32" w:rsidR="000B4D32" w:rsidP="000B4D32" w:rsidRDefault="000B4D32" w14:paraId="365A0D41" w14:textId="77777777">
      <w:pPr>
        <w:rPr>
          <w:lang w:val="es-MX"/>
        </w:rPr>
      </w:pPr>
    </w:p>
    <w:p w:rsidR="00E07229" w:rsidP="00E07229" w:rsidRDefault="00E07229" w14:paraId="365A0D42" w14:textId="77777777">
      <w:pPr>
        <w:pStyle w:val="InfoBlue"/>
        <w:ind w:left="2160"/>
        <w:rPr>
          <w:rFonts w:ascii="Book Antiqua" w:hAnsi="Book Antiqua" w:cs="Arial"/>
        </w:rPr>
      </w:pPr>
      <w:r w:rsidRPr="0002027A">
        <w:rPr>
          <w:rFonts w:ascii="Book Antiqua" w:hAnsi="Book Antiqua" w:cs="Arial"/>
        </w:rPr>
        <w:t xml:space="preserve">[Describe los requerimientos </w:t>
      </w:r>
      <w:r w:rsidR="000B4D32">
        <w:rPr>
          <w:rFonts w:ascii="Book Antiqua" w:hAnsi="Book Antiqua" w:cs="Arial"/>
        </w:rPr>
        <w:t>de interfaz de usuario</w:t>
      </w:r>
      <w:r w:rsidRPr="0002027A">
        <w:rPr>
          <w:rFonts w:ascii="Book Antiqua" w:hAnsi="Book Antiqua" w:cs="Arial"/>
        </w:rPr>
        <w:t xml:space="preserve"> del sistema,</w:t>
      </w:r>
      <w:r>
        <w:rPr>
          <w:rFonts w:ascii="Book Antiqua" w:hAnsi="Book Antiqua" w:cs="Arial"/>
        </w:rPr>
        <w:t xml:space="preserve"> </w:t>
      </w:r>
      <w:r w:rsidR="000B4D32">
        <w:rPr>
          <w:rFonts w:ascii="Book Antiqua" w:hAnsi="Book Antiqua" w:cs="Arial"/>
        </w:rPr>
        <w:t>teniendo en cuenta los estándares mínimos para su construcción</w:t>
      </w:r>
      <w:r w:rsidRPr="0002027A">
        <w:rPr>
          <w:rFonts w:ascii="Book Antiqua" w:hAnsi="Book Antiqua" w:cs="Arial"/>
        </w:rPr>
        <w:t>]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4093"/>
        <w:gridCol w:w="1524"/>
        <w:gridCol w:w="1833"/>
      </w:tblGrid>
      <w:tr w:rsidRPr="00CD4071" w:rsidR="000B4D32" w:rsidTr="38F740D5" w14:paraId="365A0D44" w14:textId="77777777">
        <w:trPr>
          <w:trHeight w:val="345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38F740D5" w:rsidRDefault="000B4D32" w14:paraId="365A0D43" w14:textId="18B23358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</w:pPr>
            <w:r w:rsidRPr="38F740D5" w:rsidR="7A557EA9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CO" w:eastAsia="es-CO"/>
              </w:rPr>
              <w:t>Biker´s Deck</w:t>
            </w:r>
          </w:p>
        </w:tc>
      </w:tr>
      <w:tr w:rsidRPr="00CD4071" w:rsidR="000B4D32" w:rsidTr="38F740D5" w14:paraId="365A0D46" w14:textId="77777777">
        <w:trPr>
          <w:trHeight w:val="345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000F2693" w:rsidRDefault="000B4D32" w14:paraId="365A0D45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SRS – Especificación de Requerimientos</w:t>
            </w:r>
          </w:p>
        </w:tc>
      </w:tr>
      <w:tr w:rsidRPr="00CD4071" w:rsidR="000B4D32" w:rsidTr="38F740D5" w14:paraId="365A0D4B" w14:textId="77777777">
        <w:trPr>
          <w:trHeight w:val="34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000F2693" w:rsidRDefault="000B4D32" w14:paraId="365A0D47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000F2693" w:rsidRDefault="000B4D32" w14:paraId="365A0D48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000F2693" w:rsidRDefault="000B4D32" w14:paraId="365A0D49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000F2693" w:rsidRDefault="000B4D32" w14:paraId="365A0D4A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Pr="00CD4071" w:rsidR="000B4D32" w:rsidTr="38F740D5" w14:paraId="365A0D50" w14:textId="77777777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0B4D32" w:rsidP="000F2693" w:rsidRDefault="000B4D32" w14:paraId="365A0D4C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218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0B4D32" w:rsidP="000F2693" w:rsidRDefault="000B4D32" w14:paraId="365A0D4D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8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0B4D32" w:rsidP="000F2693" w:rsidRDefault="000B4D32" w14:paraId="365A0D4E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8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0B4D32" w:rsidP="000F2693" w:rsidRDefault="000B4D32" w14:paraId="365A0D4F" w14:textId="7777777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Pr="00CD4071" w:rsidR="000B4D32" w:rsidTr="38F740D5" w14:paraId="365A0D55" w14:textId="77777777">
        <w:trPr>
          <w:trHeight w:val="253"/>
        </w:trPr>
        <w:tc>
          <w:tcPr>
            <w:tcW w:w="1016" w:type="pct"/>
            <w:vMerge/>
            <w:tcBorders/>
            <w:tcMar/>
            <w:vAlign w:val="center"/>
            <w:hideMark/>
          </w:tcPr>
          <w:p w:rsidRPr="00CD4071" w:rsidR="000B4D32" w:rsidP="000F2693" w:rsidRDefault="000B4D32" w14:paraId="365A0D51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2189" w:type="pct"/>
            <w:vMerge/>
            <w:tcBorders/>
            <w:tcMar/>
            <w:vAlign w:val="center"/>
            <w:hideMark/>
          </w:tcPr>
          <w:p w:rsidRPr="00CD4071" w:rsidR="000B4D32" w:rsidP="000F2693" w:rsidRDefault="000B4D32" w14:paraId="365A0D52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815" w:type="pct"/>
            <w:vMerge/>
            <w:tcBorders/>
            <w:tcMar/>
            <w:vAlign w:val="center"/>
            <w:hideMark/>
          </w:tcPr>
          <w:p w:rsidRPr="00CD4071" w:rsidR="000B4D32" w:rsidP="000F2693" w:rsidRDefault="000B4D32" w14:paraId="365A0D53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980" w:type="pct"/>
            <w:vMerge/>
            <w:tcBorders/>
            <w:tcMar/>
            <w:vAlign w:val="center"/>
            <w:hideMark/>
          </w:tcPr>
          <w:p w:rsidRPr="00CD4071" w:rsidR="000B4D32" w:rsidP="000F2693" w:rsidRDefault="000B4D32" w14:paraId="365A0D54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Pr="00CD4071" w:rsidR="000B4D32" w:rsidTr="38F740D5" w14:paraId="365A0D58" w14:textId="77777777">
        <w:trPr>
          <w:trHeight w:val="475"/>
        </w:trPr>
        <w:tc>
          <w:tcPr>
            <w:tcW w:w="10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FDF"/>
            <w:tcMar/>
            <w:vAlign w:val="center"/>
            <w:hideMark/>
          </w:tcPr>
          <w:p w:rsidRPr="00CD4071" w:rsidR="000B4D32" w:rsidP="000F2693" w:rsidRDefault="000B4D32" w14:paraId="365A0D56" w14:textId="77777777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D4071" w:rsidR="000B4D32" w:rsidP="000F2693" w:rsidRDefault="000B4D32" w14:paraId="365A0D57" w14:textId="77777777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 w:rsidRPr="00CD407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</w:tbl>
    <w:p w:rsidR="00E07229" w:rsidP="00E55185" w:rsidRDefault="00E07229" w14:paraId="365A0D59" w14:textId="77777777">
      <w:pPr>
        <w:pStyle w:val="Textoindependiente"/>
        <w:rPr>
          <w:lang w:val="es-MX"/>
        </w:rPr>
      </w:pPr>
    </w:p>
    <w:p w:rsidRPr="00BE1962" w:rsidR="00BE1962" w:rsidP="00BE1962" w:rsidRDefault="00BE1962" w14:paraId="365A0D5A" w14:textId="77777777">
      <w:pPr>
        <w:pStyle w:val="Textoindependiente"/>
        <w:rPr>
          <w:lang w:val="es-MX"/>
        </w:rPr>
      </w:pPr>
    </w:p>
    <w:sectPr w:rsidRPr="00BE1962" w:rsidR="00BE1962" w:rsidSect="004C4B3E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07FF" w:rsidRDefault="00B007FF" w14:paraId="6D3F697E" w14:textId="77777777">
      <w:r>
        <w:separator/>
      </w:r>
    </w:p>
  </w:endnote>
  <w:endnote w:type="continuationSeparator" w:id="0">
    <w:p w:rsidR="00B007FF" w:rsidRDefault="00B007FF" w14:paraId="1B1D48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43FB" w:rsidRDefault="00D76C7B" w14:paraId="365A0D63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2C43F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3FB" w:rsidRDefault="002C43FB" w14:paraId="365A0D64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8" w:type="dxa"/>
      <w:tblBorders>
        <w:bottom w:val="single" w:color="000080" w:sz="18" w:space="0"/>
        <w:insideV w:val="single" w:color="FF6600" w:sz="18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2C43FB" w14:paraId="365A0D66" w14:textId="77777777">
      <w:trPr>
        <w:trHeight w:val="100"/>
      </w:trPr>
      <w:tc>
        <w:tcPr>
          <w:tcW w:w="9500" w:type="dxa"/>
        </w:tcPr>
        <w:p w:rsidR="002C43FB" w:rsidRDefault="002C43FB" w14:paraId="365A0D65" w14:textId="77777777">
          <w:pPr>
            <w:pStyle w:val="Ttulo"/>
            <w:tabs>
              <w:tab w:val="center" w:pos="4680"/>
              <w:tab w:val="left" w:pos="7935"/>
            </w:tabs>
            <w:ind w:left="38"/>
            <w:jc w:val="right"/>
            <w:rPr>
              <w:rFonts w:ascii="Book Antiqua" w:hAnsi="Book Antiqua" w:cs="Arial"/>
              <w:lang w:val="es-MX"/>
            </w:rPr>
          </w:pPr>
        </w:p>
      </w:tc>
    </w:tr>
    <w:tr w:rsidRPr="00053AB5" w:rsidR="002C43FB" w14:paraId="365A0D68" w14:textId="77777777">
      <w:trPr>
        <w:trHeight w:val="35"/>
      </w:trPr>
      <w:tc>
        <w:tcPr>
          <w:tcW w:w="9500" w:type="dxa"/>
        </w:tcPr>
        <w:p w:rsidRPr="00961EA9" w:rsidR="002C43FB" w:rsidRDefault="002C43FB" w14:paraId="365A0D67" w14:textId="77777777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Pr="00211ECB" w:rsidR="002C43FB" w:rsidRDefault="002C43FB" w14:paraId="365A0D69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459D" w:rsidRDefault="006C459D" w14:paraId="283B9919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tbl>
    <w:tblPr>
      <w:tblW w:w="0" w:type="auto"/>
      <w:tblBorders>
        <w:top w:val="dotDotDash" w:color="auto" w:sz="4" w:space="0"/>
        <w:left w:val="dotDotDash" w:color="auto" w:sz="4" w:space="0"/>
        <w:bottom w:val="dotDotDash" w:color="auto" w:sz="4" w:space="0"/>
        <w:right w:val="dotDotDash" w:color="auto" w:sz="4" w:space="0"/>
        <w:insideH w:val="dotDotDash" w:color="auto" w:sz="4" w:space="0"/>
        <w:insideV w:val="dotDotDash" w:color="auto" w:sz="4" w:space="0"/>
      </w:tblBorders>
      <w:tblLayout w:type="fixed"/>
      <w:tblLook w:val="0000" w:firstRow="0" w:lastRow="0" w:firstColumn="0" w:lastColumn="0" w:noHBand="0" w:noVBand="0"/>
    </w:tblPr>
    <w:tblGrid>
      <w:gridCol w:w="8188"/>
      <w:gridCol w:w="1388"/>
    </w:tblGrid>
    <w:tr w:rsidRPr="00763A7F" w:rsidR="002C43FB" w14:paraId="365A0D78" w14:textId="77777777">
      <w:tc>
        <w:tcPr>
          <w:tcW w:w="81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Pr="00763A7F" w:rsidR="002C43FB" w:rsidRDefault="002C43FB" w14:paraId="365A0D76" w14:textId="4C47EEA0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hAnsi="Book Antiqua" w:eastAsia="Batang" w:cs="Arial"/>
              <w:sz w:val="16"/>
              <w:szCs w:val="16"/>
            </w:rPr>
          </w:pPr>
          <w:r w:rsidRPr="00763A7F">
            <w:rPr>
              <w:rFonts w:ascii="Book Antiqua" w:hAnsi="Book Antiqua"/>
              <w:sz w:val="16"/>
            </w:rPr>
            <w:t xml:space="preserve">Documento: </w:t>
          </w:r>
          <w:r w:rsidR="00D76C7B">
            <w:rPr>
              <w:rFonts w:ascii="Book Antiqua" w:hAnsi="Book Antiqua"/>
              <w:sz w:val="16"/>
            </w:rPr>
            <w:fldChar w:fldCharType="begin"/>
          </w:r>
          <w:r>
            <w:rPr>
              <w:rFonts w:ascii="Book Antiqua" w:hAnsi="Book Antiqua"/>
              <w:sz w:val="16"/>
            </w:rPr>
            <w:instrText xml:space="preserve"> FILENAME  </w:instrText>
          </w:r>
          <w:r w:rsidR="00D76C7B">
            <w:rPr>
              <w:rFonts w:ascii="Book Antiqua" w:hAnsi="Book Antiqua"/>
              <w:sz w:val="16"/>
            </w:rPr>
            <w:fldChar w:fldCharType="separate"/>
          </w:r>
          <w:r w:rsidR="00CD31BF">
            <w:rPr>
              <w:rFonts w:ascii="Book Antiqua" w:hAnsi="Book Antiqua"/>
              <w:noProof/>
              <w:sz w:val="16"/>
            </w:rPr>
            <w:t>Documento2</w:t>
          </w:r>
          <w:r w:rsidR="00D76C7B">
            <w:rPr>
              <w:rFonts w:ascii="Book Antiqua" w:hAnsi="Book Antiqua"/>
              <w:sz w:val="16"/>
            </w:rPr>
            <w:fldChar w:fldCharType="end"/>
          </w:r>
          <w:r w:rsidRPr="00763A7F">
            <w:rPr>
              <w:rFonts w:ascii="Book Antiqua" w:hAnsi="Book Antiqua"/>
              <w:sz w:val="16"/>
            </w:rPr>
            <w:t xml:space="preserve"> </w:t>
          </w:r>
          <w:r w:rsidRPr="00763A7F">
            <w:rPr>
              <w:rFonts w:ascii="Symbol" w:hAnsi="Symbol" w:eastAsia="Symbol" w:cs="Symbol"/>
              <w:sz w:val="16"/>
              <w:szCs w:val="16"/>
            </w:rPr>
            <w:t>Ó</w:t>
          </w:r>
          <w:r w:rsidRPr="00763A7F">
            <w:rPr>
              <w:rFonts w:ascii="Book Antiqua" w:hAnsi="Book Antiqua" w:eastAsia="Batang" w:cs="Arial"/>
              <w:sz w:val="16"/>
              <w:szCs w:val="16"/>
            </w:rPr>
            <w:t xml:space="preserve"> 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 w:rsidR="00CD31BF">
            <w:rPr>
              <w:rFonts w:ascii="Book Antiqua" w:hAnsi="Book Antiqua" w:eastAsia="Batang" w:cs="Arial"/>
              <w:b/>
              <w:sz w:val="16"/>
              <w:szCs w:val="16"/>
            </w:rPr>
            <w:t>&lt;Empresa&gt;</w:t>
          </w:r>
          <w:r>
            <w:fldChar w:fldCharType="end"/>
          </w:r>
          <w:r w:rsidRPr="00763A7F">
            <w:rPr>
              <w:rFonts w:ascii="Book Antiqua" w:hAnsi="Book Antiqua" w:eastAsia="Batang" w:cs="Arial"/>
              <w:sz w:val="16"/>
              <w:szCs w:val="16"/>
            </w:rPr>
            <w:t xml:space="preserve">, </w: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begin"/>
          </w:r>
          <w:r w:rsidRPr="00763A7F">
            <w:rPr>
              <w:rFonts w:ascii="Book Antiqua" w:hAnsi="Book Antiqua" w:eastAsia="Batang" w:cs="Arial"/>
              <w:sz w:val="16"/>
              <w:szCs w:val="16"/>
            </w:rPr>
            <w:instrText xml:space="preserve"> DATE \@ "yyyy" </w:instrTex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separate"/>
          </w:r>
          <w:r w:rsidR="00C3379B">
            <w:rPr>
              <w:rFonts w:ascii="Book Antiqua" w:hAnsi="Book Antiqua" w:eastAsia="Batang" w:cs="Arial"/>
              <w:noProof/>
              <w:sz w:val="16"/>
              <w:szCs w:val="16"/>
            </w:rPr>
            <w:t>2025</w: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end"/>
          </w:r>
        </w:p>
      </w:tc>
      <w:tc>
        <w:tcPr>
          <w:tcW w:w="13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Pr="00763A7F" w:rsidR="002C43FB" w:rsidRDefault="002C43FB" w14:paraId="365A0D77" w14:textId="08B32200">
          <w:pPr>
            <w:tabs>
              <w:tab w:val="left" w:pos="1135"/>
            </w:tabs>
            <w:spacing w:before="40"/>
            <w:ind w:right="68"/>
            <w:jc w:val="right"/>
            <w:rPr>
              <w:rFonts w:ascii="Book Antiqua" w:hAnsi="Book Antiqua" w:eastAsia="Batang" w:cs="Arial"/>
              <w:sz w:val="16"/>
              <w:szCs w:val="16"/>
            </w:rPr>
          </w:pPr>
          <w:r w:rsidRPr="00763A7F">
            <w:rPr>
              <w:rFonts w:ascii="Book Antiqua" w:hAnsi="Book Antiqua" w:eastAsia="Batang" w:cs="Arial"/>
              <w:sz w:val="16"/>
              <w:szCs w:val="16"/>
            </w:rPr>
            <w:t xml:space="preserve">Página </w: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begin"/>
          </w:r>
          <w:r w:rsidRPr="00763A7F">
            <w:rPr>
              <w:rFonts w:ascii="Book Antiqua" w:hAnsi="Book Antiqua" w:eastAsia="Batang" w:cs="Arial"/>
              <w:sz w:val="16"/>
              <w:szCs w:val="16"/>
            </w:rPr>
            <w:instrText xml:space="preserve"> PAGE </w:instrTex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separate"/>
          </w:r>
          <w:r w:rsidR="00055963">
            <w:rPr>
              <w:rFonts w:ascii="Book Antiqua" w:hAnsi="Book Antiqua" w:eastAsia="Batang" w:cs="Arial"/>
              <w:noProof/>
              <w:sz w:val="16"/>
              <w:szCs w:val="16"/>
            </w:rPr>
            <w:t>2</w: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end"/>
          </w:r>
          <w:r w:rsidRPr="00763A7F">
            <w:rPr>
              <w:rFonts w:ascii="Book Antiqua" w:hAnsi="Book Antiqua" w:eastAsia="Batang" w:cs="Arial"/>
              <w:sz w:val="16"/>
              <w:szCs w:val="16"/>
            </w:rPr>
            <w:t xml:space="preserve"> de </w: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begin"/>
          </w:r>
          <w:r w:rsidRPr="00763A7F">
            <w:rPr>
              <w:rFonts w:ascii="Book Antiqua" w:hAnsi="Book Antiqua" w:eastAsia="Batang" w:cs="Arial"/>
              <w:sz w:val="16"/>
              <w:szCs w:val="16"/>
            </w:rPr>
            <w:instrText xml:space="preserve"> NUMPAGES </w:instrTex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separate"/>
          </w:r>
          <w:r w:rsidR="00055963">
            <w:rPr>
              <w:rFonts w:ascii="Book Antiqua" w:hAnsi="Book Antiqua" w:eastAsia="Batang" w:cs="Arial"/>
              <w:noProof/>
              <w:sz w:val="16"/>
              <w:szCs w:val="16"/>
            </w:rPr>
            <w:t>6</w:t>
          </w:r>
          <w:r w:rsidRPr="00763A7F" w:rsidR="00D76C7B">
            <w:rPr>
              <w:rFonts w:ascii="Book Antiqua" w:hAnsi="Book Antiqua" w:eastAsia="Batang" w:cs="Arial"/>
              <w:sz w:val="16"/>
              <w:szCs w:val="16"/>
            </w:rPr>
            <w:fldChar w:fldCharType="end"/>
          </w:r>
        </w:p>
      </w:tc>
    </w:tr>
  </w:tbl>
  <w:p w:rsidR="002C43FB" w:rsidRDefault="002C43FB" w14:paraId="365A0D79" w14:textId="59CD03E8">
    <w:pPr>
      <w:tabs>
        <w:tab w:val="left" w:pos="1135"/>
      </w:tabs>
      <w:spacing w:before="40"/>
      <w:ind w:right="68"/>
      <w:jc w:val="center"/>
      <w:rPr>
        <w:rFonts w:ascii="Book Antiqua" w:hAnsi="Book Antiqua" w:eastAsia="Batang" w:cs="Arial"/>
        <w:b/>
        <w:spacing w:val="40"/>
        <w:sz w:val="16"/>
        <w:szCs w:val="16"/>
      </w:rPr>
    </w:pPr>
    <w:r w:rsidRPr="00763A7F">
      <w:rPr>
        <w:rFonts w:ascii="Book Antiqua" w:hAnsi="Book Antiqua" w:eastAsia="Batang" w:cs="Arial"/>
        <w:b/>
        <w:spacing w:val="40"/>
        <w:sz w:val="16"/>
        <w:szCs w:val="16"/>
      </w:rPr>
      <w:t>Confidencial</w:t>
    </w:r>
    <w:r w:rsidR="00633523">
      <w:rPr>
        <w:rFonts w:ascii="Book Antiqua" w:hAnsi="Book Antiqua"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5A0D7C" wp14:editId="3CB729D7">
              <wp:simplePos x="0" y="0"/>
              <wp:positionH relativeFrom="column">
                <wp:posOffset>2566035</wp:posOffset>
              </wp:positionH>
              <wp:positionV relativeFrom="paragraph">
                <wp:posOffset>40640</wp:posOffset>
              </wp:positionV>
              <wp:extent cx="240665" cy="24384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977A6" w:rsidR="002C43FB" w:rsidRDefault="002C43FB" w14:paraId="365A0D7D" w14:textId="7777777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D244468">
            <v:shapetype id="_x0000_t202" coordsize="21600,21600" o:spt="202" path="m,l,21600r21600,l21600,xe" w14:anchorId="365A0D7C">
              <v:stroke joinstyle="miter"/>
              <v:path gradientshapeok="t" o:connecttype="rect"/>
            </v:shapetype>
            <v:shape id="Text Box 3" style="position:absolute;left:0;text-align:left;margin-left:202.05pt;margin-top:3.2pt;width:18.95pt;height:19.2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Ec3QEAAJ4DAAAOAAAAZHJzL2Uyb0RvYy54bWysU8Fu2zAMvQ/YPwi6L3Y8N+uMOEXXIsOA&#10;rhvQ7QNkWbaF2aJAKbGzrx8lJ2m23opdBImkH997pNc309CzvUKnwZR8uUg5U0ZCrU1b8p8/tu+u&#10;OXNemFr0YFTJD8rxm83bN+vRFiqDDvpaISMQ44rRlrzz3hZJ4mSnBuEWYJWhZAM4CE9PbJMaxUjo&#10;Q59kabpKRsDaIkjlHEXv5yTfRPymUdJ/axqnPOtLTtx8PDGeVTiTzVoULQrbaXmkIV7BYhDaUNMz&#10;1L3wgu1Qv4AatERw0PiFhCGBptFSRQ2kZpn+o+apE1ZFLWSOs2eb3P+DlY/7J/sdmZ8+wUQDjCKc&#10;fQD5yzEDd50wrbpFhLFToqbGy2BZMlpXHD8NVrvCBZBq/Ao1DVnsPESgqcEhuEI6GaHTAA5n09Xk&#10;maRglqer1RVnklJZ/v46j0NJRHH62KLznxUMLFxKjjTTCC72D84HMqI4lYReBra67+Nce/NXgApD&#10;JJIPfGfmfqomqg4iKqgPJANhXhNaa7p0gL85G2lFSm5ohznrvxgy4uMyJ6rMx0d+9SGjB15mqsuM&#10;MJKASu45m693ft7CnUXddtTnZP0tmbfVUdgzpyNrWoKo97iwYcsu37Hq+bfa/AEAAP//AwBQSwME&#10;FAAGAAgAAAAhAC6gbFzbAAAACAEAAA8AAABkcnMvZG93bnJldi54bWxMj8FOwzAQRO9I/IO1SNyo&#10;k8hUIcSpUIEzUPgAN17ikHgdxW4b+Hq2J7jtaEazb+rN4kdxxDn2gTTkqwwEUhtsT52Gj/fnmxJE&#10;TIasGQOhhm+MsGkuL2pT2XCiNzzuUie4hGJlNLiUpkrK2Dr0Jq7ChMTeZ5i9SSznTtrZnLjcj7LI&#10;srX0pif+4MyEW4ftsDt4DWXmX4bhrniNXv3kt277GJ6mL62vr5aHexAJl/QXhjM+o0PDTPtwIBvF&#10;qEFlKueohrUCwb5SBW/bn48SZFPL/wOaXwAAAP//AwBQSwECLQAUAAYACAAAACEAtoM4kv4AAADh&#10;AQAAEwAAAAAAAAAAAAAAAAAAAAAAW0NvbnRlbnRfVHlwZXNdLnhtbFBLAQItABQABgAIAAAAIQA4&#10;/SH/1gAAAJQBAAALAAAAAAAAAAAAAAAAAC8BAABfcmVscy8ucmVsc1BLAQItABQABgAIAAAAIQDQ&#10;fsEc3QEAAJ4DAAAOAAAAAAAAAAAAAAAAAC4CAABkcnMvZTJvRG9jLnhtbFBLAQItABQABgAIAAAA&#10;IQAuoGxc2wAAAAgBAAAPAAAAAAAAAAAAAAAAADcEAABkcnMvZG93bnJldi54bWxQSwUGAAAAAAQA&#10;BADzAAAAPwUAAAAA&#10;">
              <v:textbox style="mso-fit-shape-to-text:t">
                <w:txbxContent>
                  <w:p w:rsidRPr="007977A6" w:rsidR="002C43FB" w:rsidRDefault="002C43FB" w14:paraId="672A6659" w14:textId="77777777"/>
                </w:txbxContent>
              </v:textbox>
            </v:shape>
          </w:pict>
        </mc:Fallback>
      </mc:AlternateContent>
    </w:r>
    <w:r>
      <w:rPr>
        <w:rFonts w:ascii="Book Antiqua" w:hAnsi="Book Antiqua" w:eastAsia="Batang" w:cs="Arial"/>
        <w:b/>
        <w:spacing w:val="40"/>
        <w:sz w:val="16"/>
        <w:szCs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43FB" w:rsidRDefault="002C43FB" w14:paraId="365A0D7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07FF" w:rsidRDefault="00B007FF" w14:paraId="62161C3F" w14:textId="77777777">
      <w:r>
        <w:separator/>
      </w:r>
    </w:p>
  </w:footnote>
  <w:footnote w:type="continuationSeparator" w:id="0">
    <w:p w:rsidR="00B007FF" w:rsidRDefault="00B007FF" w14:paraId="0061746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459D" w:rsidRDefault="006C459D" w14:paraId="6C97C19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bottom w:val="single" w:color="000080" w:sz="18" w:space="0"/>
      </w:tblBorders>
      <w:tblLook w:val="01E0" w:firstRow="1" w:lastRow="1" w:firstColumn="1" w:lastColumn="1" w:noHBand="0" w:noVBand="0"/>
    </w:tblPr>
    <w:tblGrid>
      <w:gridCol w:w="1311"/>
      <w:gridCol w:w="8612"/>
    </w:tblGrid>
    <w:tr w:rsidRPr="002C43FB" w:rsidR="002C43FB" w:rsidTr="002C43FB" w14:paraId="365A0D61" w14:textId="77777777">
      <w:trPr>
        <w:trHeight w:val="851"/>
      </w:trPr>
      <w:tc>
        <w:tcPr>
          <w:tcW w:w="1311" w:type="dxa"/>
          <w:vAlign w:val="center"/>
        </w:tcPr>
        <w:p w:rsidRPr="002C43FB" w:rsidR="002C43FB" w:rsidRDefault="002C43FB" w14:paraId="365A0D5F" w14:textId="77777777">
          <w:pPr>
            <w:rPr>
              <w:rFonts w:ascii="Book Antiqua" w:hAnsi="Book Antiqua"/>
              <w:color w:val="000080"/>
              <w:sz w:val="24"/>
            </w:rPr>
          </w:pPr>
        </w:p>
      </w:tc>
      <w:tc>
        <w:tcPr>
          <w:tcW w:w="8612" w:type="dxa"/>
          <w:vAlign w:val="center"/>
        </w:tcPr>
        <w:p w:rsidRPr="002C43FB" w:rsidR="002C43FB" w:rsidP="002C43FB" w:rsidRDefault="00B007FF" w14:paraId="365A0D60" w14:textId="77777777">
          <w:pPr>
            <w:pStyle w:val="Ttulo"/>
            <w:ind w:left="2692"/>
            <w:jc w:val="right"/>
            <w:rPr>
              <w:rFonts w:ascii="Book Antiqua" w:hAnsi="Book Antiqua"/>
              <w:color w:val="000080"/>
              <w:sz w:val="40"/>
              <w:szCs w:val="40"/>
            </w:rPr>
          </w:pPr>
          <w:r>
            <w:fldChar w:fldCharType="begin"/>
          </w:r>
          <w:r>
            <w:instrText> TITLE  \* MERGEFORMAT </w:instrText>
          </w:r>
          <w:r>
            <w:fldChar w:fldCharType="separate"/>
          </w:r>
          <w:r w:rsidR="00CD31BF">
            <w:rPr>
              <w:rFonts w:ascii="Book Antiqua" w:hAnsi="Book Antiqua"/>
              <w:color w:val="000080"/>
              <w:sz w:val="40"/>
              <w:szCs w:val="40"/>
            </w:rPr>
            <w:t>Especificación de Requerimientos</w:t>
          </w:r>
          <w:r>
            <w:fldChar w:fldCharType="end"/>
          </w:r>
        </w:p>
      </w:tc>
    </w:tr>
  </w:tbl>
  <w:p w:rsidRPr="00D77335" w:rsidR="002C43FB" w:rsidRDefault="002C43FB" w14:paraId="365A0D62" w14:textId="77777777">
    <w:pPr>
      <w:tabs>
        <w:tab w:val="right" w:pos="9356"/>
      </w:tabs>
      <w:rPr>
        <w:rFonts w:eastAsia="Batang"/>
        <w:color w:val="8000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459D" w:rsidRDefault="006C459D" w14:paraId="22191EE4" w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06" w:type="dxa"/>
      <w:tblBorders>
        <w:top w:val="dotDotDash" w:color="auto" w:sz="4" w:space="0"/>
        <w:left w:val="dotDotDash" w:color="auto" w:sz="4" w:space="0"/>
        <w:bottom w:val="dotDotDash" w:color="auto" w:sz="4" w:space="0"/>
        <w:right w:val="dotDotDash" w:color="auto" w:sz="4" w:space="0"/>
        <w:insideH w:val="dotDotDash" w:color="auto" w:sz="4" w:space="0"/>
        <w:insideV w:val="dotDotDash" w:color="auto" w:sz="4" w:space="0"/>
      </w:tblBorders>
      <w:tblLayout w:type="fixed"/>
      <w:tblLook w:val="0000" w:firstRow="0" w:lastRow="0" w:firstColumn="0" w:lastColumn="0" w:noHBand="0" w:noVBand="0"/>
    </w:tblPr>
    <w:tblGrid>
      <w:gridCol w:w="1101"/>
      <w:gridCol w:w="5386"/>
      <w:gridCol w:w="3119"/>
    </w:tblGrid>
    <w:tr w:rsidRPr="000D6E88" w:rsidR="002C43FB" w:rsidTr="5B00901C" w14:paraId="365A0D6C" w14:textId="77777777">
      <w:trPr>
        <w:trHeight w:val="300"/>
      </w:trPr>
      <w:tc>
        <w:tcPr>
          <w:tcW w:w="1101" w:type="dxa"/>
          <w:vMerge w:val="restart"/>
          <w:tcBorders>
            <w:top w:val="dotDotDash" w:color="auto" w:sz="4" w:space="0"/>
            <w:left w:val="dotDotDash" w:color="auto" w:sz="4" w:space="0"/>
            <w:bottom w:val="dotDotDash" w:color="auto" w:sz="4" w:space="0"/>
          </w:tcBorders>
          <w:tcMar/>
          <w:vAlign w:val="center"/>
        </w:tcPr>
        <w:p w:rsidRPr="000D6E88" w:rsidR="002C43FB" w:rsidRDefault="002C43FB" w14:paraId="365A0D6A" w14:textId="77777777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hAnsi="Book Antiqua" w:eastAsia="Batang"/>
              <w:sz w:val="18"/>
              <w:szCs w:val="18"/>
            </w:rPr>
          </w:pPr>
        </w:p>
      </w:tc>
      <w:tc>
        <w:tcPr>
          <w:tcW w:w="8505" w:type="dxa"/>
          <w:gridSpan w:val="2"/>
          <w:tcMar/>
        </w:tcPr>
        <w:p w:rsidRPr="000D6E88" w:rsidR="002C43FB" w:rsidP="006C459D" w:rsidRDefault="00B007FF" w14:paraId="365A0D6B" w14:textId="5D4E556C">
          <w:pPr>
            <w:spacing w:before="40"/>
            <w:ind w:left="33" w:right="68"/>
            <w:jc w:val="both"/>
            <w:rPr>
              <w:rFonts w:ascii="Book Antiqua" w:hAnsi="Book Antiqua" w:eastAsia="Batang" w:cs="Arial"/>
              <w:sz w:val="16"/>
              <w:szCs w:val="16"/>
            </w:rPr>
          </w:pPr>
          <w:r>
            <w:fldChar w:fldCharType="begin"/>
          </w:r>
          <w:r>
            <w:instrText> SUBJECT  \* MERGEFORMAT </w:instrText>
          </w:r>
          <w:r>
            <w:fldChar w:fldCharType="separate"/>
          </w:r>
          <w:r w:rsidR="00CD31BF">
            <w:rPr>
              <w:rFonts w:ascii="Book Antiqua" w:hAnsi="Book Antiqua" w:eastAsia="Batang" w:cs="Arial"/>
              <w:b/>
              <w:sz w:val="16"/>
              <w:szCs w:val="16"/>
            </w:rPr>
            <w:t>&lt;</w:t>
          </w:r>
          <w:r w:rsidR="006C459D">
            <w:rPr>
              <w:rFonts w:ascii="Book Antiqua" w:hAnsi="Book Antiqua" w:eastAsia="Batang" w:cs="Arial"/>
              <w:b/>
              <w:sz w:val="16"/>
              <w:szCs w:val="16"/>
            </w:rPr>
            <w:t>PQR_Actualización</w:t>
          </w:r>
          <w:r w:rsidR="00CD31BF">
            <w:rPr>
              <w:rFonts w:ascii="Book Antiqua" w:hAnsi="Book Antiqua" w:eastAsia="Batang" w:cs="Arial"/>
              <w:b/>
              <w:sz w:val="16"/>
              <w:szCs w:val="16"/>
            </w:rPr>
            <w:t xml:space="preserve">&gt; </w:t>
          </w:r>
          <w:r>
            <w:fldChar w:fldCharType="end"/>
          </w:r>
        </w:p>
      </w:tc>
    </w:tr>
    <w:tr w:rsidRPr="000D6E88" w:rsidR="002C43FB" w:rsidTr="5B00901C" w14:paraId="365A0D70" w14:textId="77777777">
      <w:trPr>
        <w:trHeight w:val="300"/>
      </w:trPr>
      <w:tc>
        <w:tcPr>
          <w:tcW w:w="1101" w:type="dxa"/>
          <w:vMerge/>
          <w:tcBorders/>
          <w:tcMar/>
        </w:tcPr>
        <w:p w:rsidRPr="000D6E88" w:rsidR="002C43FB" w:rsidRDefault="002C43FB" w14:paraId="365A0D6D" w14:textId="77777777">
          <w:pPr>
            <w:tabs>
              <w:tab w:val="left" w:pos="1135"/>
            </w:tabs>
            <w:spacing w:before="40"/>
            <w:ind w:right="68"/>
            <w:rPr>
              <w:rFonts w:ascii="Book Antiqua" w:hAnsi="Book Antiqua" w:eastAsia="Batang"/>
              <w:sz w:val="18"/>
              <w:szCs w:val="18"/>
            </w:rPr>
          </w:pPr>
        </w:p>
      </w:tc>
      <w:tc>
        <w:tcPr>
          <w:tcW w:w="5386" w:type="dxa"/>
          <w:tcMar/>
        </w:tcPr>
        <w:p w:rsidRPr="000D6E88" w:rsidR="002C43FB" w:rsidRDefault="002C43FB" w14:paraId="365A0D6E" w14:textId="77777777">
          <w:pPr>
            <w:tabs>
              <w:tab w:val="left" w:pos="1135"/>
            </w:tabs>
            <w:spacing w:before="40"/>
            <w:ind w:right="68"/>
            <w:rPr>
              <w:rFonts w:ascii="Book Antiqua" w:hAnsi="Book Antiqua" w:eastAsia="Batang" w:cs="Arial"/>
              <w:sz w:val="16"/>
              <w:szCs w:val="16"/>
            </w:rPr>
          </w:pPr>
          <w:r>
            <w:rPr>
              <w:rFonts w:ascii="Book Antiqua" w:hAnsi="Book Antiqua" w:eastAsia="Batang" w:cs="Arial"/>
              <w:sz w:val="16"/>
              <w:szCs w:val="16"/>
            </w:rPr>
            <w:t xml:space="preserve">Documento: </w:t>
          </w:r>
          <w:r>
            <w:fldChar w:fldCharType="begin"/>
          </w:r>
          <w:r>
            <w:instrText> TITLE  \* MERGEFORMAT </w:instrText>
          </w:r>
          <w:r>
            <w:fldChar w:fldCharType="separate"/>
          </w:r>
          <w:r w:rsidR="00CD31BF">
            <w:rPr>
              <w:rFonts w:ascii="Book Antiqua" w:hAnsi="Book Antiqua" w:eastAsia="Batang" w:cs="Arial"/>
              <w:sz w:val="16"/>
              <w:szCs w:val="16"/>
            </w:rPr>
            <w:t>Especificación de Requerimientos</w:t>
          </w:r>
          <w:r>
            <w:fldChar w:fldCharType="end"/>
          </w:r>
        </w:p>
      </w:tc>
      <w:tc>
        <w:tcPr>
          <w:tcW w:w="3119" w:type="dxa"/>
          <w:tcMar/>
        </w:tcPr>
        <w:p w:rsidRPr="000D6E88" w:rsidR="002C43FB" w:rsidRDefault="002C43FB" w14:paraId="365A0D6F" w14:textId="77777777">
          <w:pPr>
            <w:spacing w:before="40"/>
            <w:ind w:left="601" w:right="68"/>
            <w:jc w:val="right"/>
            <w:rPr>
              <w:rFonts w:ascii="Book Antiqua" w:hAnsi="Book Antiqua" w:eastAsia="Batang" w:cs="Arial"/>
              <w:sz w:val="16"/>
              <w:szCs w:val="16"/>
            </w:rPr>
          </w:pPr>
          <w:r w:rsidRPr="000D6E88">
            <w:rPr>
              <w:rFonts w:ascii="Book Antiqua" w:hAnsi="Book Antiqua" w:eastAsia="Batang" w:cs="Arial"/>
              <w:sz w:val="16"/>
              <w:szCs w:val="16"/>
            </w:rPr>
            <w:t xml:space="preserve">Versión:           </w:t>
          </w:r>
          <w:r>
            <w:fldChar w:fldCharType="begin"/>
          </w:r>
          <w:r>
            <w:instrText> DOCPROPERTY  "Número de documento"  \* MERGEFORMAT </w:instrText>
          </w:r>
          <w:r>
            <w:fldChar w:fldCharType="separate"/>
          </w:r>
          <w:r w:rsidRPr="00CD31BF" w:rsidR="00CD31BF">
            <w:rPr>
              <w:rFonts w:ascii="Book Antiqua" w:hAnsi="Book Antiqua" w:eastAsia="Batang" w:cs="Arial"/>
              <w:b/>
              <w:bCs/>
              <w:sz w:val="16"/>
              <w:szCs w:val="16"/>
            </w:rPr>
            <w:t>1.0</w:t>
          </w:r>
          <w:r>
            <w:fldChar w:fldCharType="end"/>
          </w:r>
        </w:p>
      </w:tc>
    </w:tr>
    <w:tr w:rsidRPr="000D6E88" w:rsidR="002C43FB" w:rsidTr="5B00901C" w14:paraId="365A0D74" w14:textId="77777777">
      <w:trPr>
        <w:trHeight w:val="300"/>
      </w:trPr>
      <w:tc>
        <w:tcPr>
          <w:tcW w:w="1101" w:type="dxa"/>
          <w:vMerge/>
          <w:tcBorders/>
          <w:tcMar/>
        </w:tcPr>
        <w:p w:rsidRPr="000D6E88" w:rsidR="002C43FB" w:rsidRDefault="002C43FB" w14:paraId="365A0D71" w14:textId="77777777">
          <w:pPr>
            <w:rPr>
              <w:rFonts w:ascii="Book Antiqua" w:hAnsi="Book Antiqua"/>
            </w:rPr>
          </w:pPr>
        </w:p>
      </w:tc>
      <w:tc>
        <w:tcPr>
          <w:tcW w:w="5386" w:type="dxa"/>
          <w:tcMar/>
        </w:tcPr>
        <w:p w:rsidRPr="000D6E88" w:rsidR="002C43FB" w:rsidRDefault="002C43FB" w14:paraId="365A0D72" w14:textId="77777777">
          <w:pPr>
            <w:rPr>
              <w:rFonts w:ascii="Book Antiqua" w:hAnsi="Book Antiqua" w:cs="Arial"/>
              <w:sz w:val="16"/>
              <w:szCs w:val="16"/>
            </w:rPr>
          </w:pPr>
          <w:r>
            <w:rPr>
              <w:rFonts w:ascii="Book Antiqua" w:hAnsi="Book Antiqua" w:eastAsia="Batang" w:cs="Arial"/>
              <w:sz w:val="16"/>
              <w:szCs w:val="16"/>
            </w:rPr>
            <w:t xml:space="preserve">Clave: </w:t>
          </w:r>
          <w:r w:rsidRPr="000D6E88" w:rsidR="00D76C7B">
            <w:rPr>
              <w:rFonts w:ascii="Book Antiqua" w:hAnsi="Book Antiqua"/>
              <w:sz w:val="16"/>
            </w:rPr>
            <w:fldChar w:fldCharType="begin"/>
          </w:r>
          <w:r w:rsidRPr="000D6E88">
            <w:rPr>
              <w:rFonts w:ascii="Book Antiqua" w:hAnsi="Book Antiqua"/>
              <w:sz w:val="16"/>
            </w:rPr>
            <w:instrText xml:space="preserve"> DOCPROPERTY  Referencia </w:instrText>
          </w:r>
          <w:r w:rsidRPr="000D6E88" w:rsidR="00D76C7B">
            <w:rPr>
              <w:rFonts w:ascii="Book Antiqua" w:hAnsi="Book Antiqua"/>
              <w:sz w:val="16"/>
            </w:rPr>
            <w:fldChar w:fldCharType="separate"/>
          </w:r>
          <w:r w:rsidR="00CD31BF">
            <w:rPr>
              <w:rFonts w:ascii="Book Antiqua" w:hAnsi="Book Antiqua"/>
              <w:sz w:val="16"/>
            </w:rPr>
            <w:t>MTS-07</w:t>
          </w:r>
          <w:r w:rsidRPr="000D6E88" w:rsidR="00D76C7B">
            <w:rPr>
              <w:rFonts w:ascii="Book Antiqua" w:hAnsi="Book Antiqua"/>
              <w:sz w:val="16"/>
            </w:rPr>
            <w:fldChar w:fldCharType="end"/>
          </w:r>
        </w:p>
      </w:tc>
      <w:tc>
        <w:tcPr>
          <w:tcW w:w="3119" w:type="dxa"/>
          <w:tcMar/>
        </w:tcPr>
        <w:p w:rsidRPr="000D6E88" w:rsidR="002C43FB" w:rsidRDefault="002C43FB" w14:paraId="365A0D73" w14:textId="4D53B588">
          <w:pPr>
            <w:jc w:val="right"/>
            <w:rPr>
              <w:rFonts w:ascii="Book Antiqua" w:hAnsi="Book Antiqua" w:cs="Arial"/>
              <w:sz w:val="16"/>
              <w:szCs w:val="16"/>
            </w:rPr>
          </w:pPr>
          <w:r w:rsidRPr="000D6E88">
            <w:rPr>
              <w:rFonts w:ascii="Book Antiqua" w:hAnsi="Book Antiqua" w:eastAsia="Batang" w:cs="Arial"/>
              <w:sz w:val="16"/>
              <w:szCs w:val="16"/>
            </w:rPr>
            <w:t xml:space="preserve">Fecha:  </w:t>
          </w:r>
          <w:r w:rsidRPr="000D6E88" w:rsidR="00D76C7B">
            <w:rPr>
              <w:rFonts w:ascii="Book Antiqua" w:hAnsi="Book Antiqua" w:eastAsia="Batang" w:cs="Arial"/>
              <w:sz w:val="16"/>
              <w:szCs w:val="16"/>
            </w:rPr>
            <w:fldChar w:fldCharType="begin"/>
          </w:r>
          <w:r w:rsidRPr="000D6E88">
            <w:rPr>
              <w:rFonts w:ascii="Book Antiqua" w:hAnsi="Book Antiqua" w:eastAsia="Batang" w:cs="Arial"/>
              <w:sz w:val="16"/>
              <w:szCs w:val="16"/>
            </w:rPr>
            <w:instrText xml:space="preserve"> DATE  \@ "dd/MM/yyyy"  \* MERGEFORMAT </w:instrText>
          </w:r>
          <w:r w:rsidRPr="000D6E88" w:rsidR="00D76C7B">
            <w:rPr>
              <w:rFonts w:ascii="Book Antiqua" w:hAnsi="Book Antiqua" w:eastAsia="Batang" w:cs="Arial"/>
              <w:sz w:val="16"/>
              <w:szCs w:val="16"/>
            </w:rPr>
            <w:fldChar w:fldCharType="separate"/>
          </w:r>
          <w:r w:rsidR="00C3379B">
            <w:rPr>
              <w:rFonts w:ascii="Book Antiqua" w:hAnsi="Book Antiqua" w:eastAsia="Batang" w:cs="Arial"/>
              <w:noProof/>
              <w:sz w:val="16"/>
              <w:szCs w:val="16"/>
            </w:rPr>
            <w:t>24/03/2025</w:t>
          </w:r>
          <w:r w:rsidRPr="000D6E88" w:rsidR="00D76C7B">
            <w:rPr>
              <w:rFonts w:ascii="Book Antiqua" w:hAnsi="Book Antiqua" w:eastAsia="Batang" w:cs="Arial"/>
              <w:sz w:val="16"/>
              <w:szCs w:val="16"/>
            </w:rPr>
            <w:fldChar w:fldCharType="end"/>
          </w:r>
        </w:p>
      </w:tc>
    </w:tr>
  </w:tbl>
  <w:p w:rsidRPr="00730271" w:rsidR="002C43FB" w:rsidRDefault="002C43FB" w14:paraId="365A0D75" w14:textId="77777777">
    <w:pPr>
      <w:tabs>
        <w:tab w:val="right" w:pos="9356"/>
      </w:tabs>
      <w:rPr>
        <w:rFonts w:ascii="Batang" w:hAnsi="Batang" w:eastAsia="Batang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43FB" w:rsidRDefault="002C43FB" w14:paraId="365A0D7A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Q3Sq7iR/sjfObJ" int2:id="EAu0wxRq">
      <int2:state int2:type="spell" int2:value="Rejected"/>
    </int2:textHash>
    <int2:textHash int2:hashCode="FZ/x1pM5PNqJ2B" int2:id="nDufRW7D">
      <int2:state int2:type="spell" int2:value="Rejected"/>
    </int2:textHash>
    <int2:textHash int2:hashCode="7rqREVF8jUtoCh" int2:id="M50XV80t">
      <int2:state int2:type="spell" int2:value="Rejected"/>
    </int2:textHash>
    <int2:textHash int2:hashCode="vbSA3mVapux1yg" int2:id="XVGA1yxS">
      <int2:state int2:type="spell" int2:value="Rejected"/>
    </int2:textHash>
    <int2:textHash int2:hashCode="fTQElK5pvrAiWV" int2:id="TM5tyZGp">
      <int2:state int2:type="spell" int2:value="Rejected"/>
    </int2:textHash>
    <int2:textHash int2:hashCode="981cqnX1YbkaRF" int2:id="cE8SrkEO">
      <int2:state int2:type="spell" int2:value="Rejected"/>
    </int2:textHash>
    <int2:textHash int2:hashCode="R2sKkRZZixsQgw" int2:id="nbkrDGkn">
      <int2:state int2:type="spell" int2:value="Rejected"/>
    </int2:textHash>
    <int2:bookmark int2:bookmarkName="_Int_8HxvH6EZ" int2:invalidationBookmarkName="" int2:hashCode="YWkQtvgyrnliYf" int2:id="eNyZUemk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733b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2" w15:restartNumberingAfterBreak="0">
    <w:nsid w:val="07FF6445"/>
    <w:multiLevelType w:val="singleLevel"/>
    <w:tmpl w:val="35E4E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4"/>
      </w:rPr>
    </w:lvl>
  </w:abstractNum>
  <w:abstractNum w:abstractNumId="3" w15:restartNumberingAfterBreak="0">
    <w:nsid w:val="09012775"/>
    <w:multiLevelType w:val="hybridMultilevel"/>
    <w:tmpl w:val="B7720A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E0696E"/>
    <w:multiLevelType w:val="hybridMultilevel"/>
    <w:tmpl w:val="D724250E"/>
    <w:lvl w:ilvl="0" w:tplc="0C0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270037F"/>
    <w:multiLevelType w:val="hybridMultilevel"/>
    <w:tmpl w:val="9828C402"/>
    <w:lvl w:ilvl="0" w:tplc="EF38F7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CD6490"/>
    <w:multiLevelType w:val="hybridMultilevel"/>
    <w:tmpl w:val="5CE2D230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3176186"/>
    <w:multiLevelType w:val="hybridMultilevel"/>
    <w:tmpl w:val="CE6EE9B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5626FD"/>
    <w:multiLevelType w:val="multilevel"/>
    <w:tmpl w:val="EBE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70C72"/>
    <w:multiLevelType w:val="multilevel"/>
    <w:tmpl w:val="4EF817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30B54F5E"/>
    <w:multiLevelType w:val="hybridMultilevel"/>
    <w:tmpl w:val="1C02F51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0CF3871"/>
    <w:multiLevelType w:val="hybridMultilevel"/>
    <w:tmpl w:val="F8F684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1D4C6C"/>
    <w:multiLevelType w:val="singleLevel"/>
    <w:tmpl w:val="35E4E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4"/>
      </w:rPr>
    </w:lvl>
  </w:abstractNum>
  <w:abstractNum w:abstractNumId="1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1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15" w15:restartNumberingAfterBreak="0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16" w15:restartNumberingAfterBreak="0">
    <w:nsid w:val="4D0578AA"/>
    <w:multiLevelType w:val="multilevel"/>
    <w:tmpl w:val="D668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A912F9E"/>
    <w:multiLevelType w:val="hybridMultilevel"/>
    <w:tmpl w:val="08364C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CC650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B68378F"/>
    <w:multiLevelType w:val="hybridMultilevel"/>
    <w:tmpl w:val="37BED3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E579A9"/>
    <w:multiLevelType w:val="multilevel"/>
    <w:tmpl w:val="218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627057E"/>
    <w:multiLevelType w:val="hybridMultilevel"/>
    <w:tmpl w:val="B39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084723"/>
    <w:multiLevelType w:val="hybridMultilevel"/>
    <w:tmpl w:val="9FD41950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num w:numId="49">
    <w:abstractNumId w:val="24"/>
  </w:num>
  <w:num w:numId="1" w16cid:durableId="1421104964">
    <w:abstractNumId w:val="0"/>
  </w:num>
  <w:num w:numId="2" w16cid:durableId="1174030353">
    <w:abstractNumId w:val="5"/>
  </w:num>
  <w:num w:numId="3" w16cid:durableId="798575734">
    <w:abstractNumId w:val="15"/>
  </w:num>
  <w:num w:numId="4" w16cid:durableId="1072389147">
    <w:abstractNumId w:val="7"/>
  </w:num>
  <w:num w:numId="5" w16cid:durableId="451287649">
    <w:abstractNumId w:val="0"/>
  </w:num>
  <w:num w:numId="6" w16cid:durableId="1228800638">
    <w:abstractNumId w:val="0"/>
  </w:num>
  <w:num w:numId="7" w16cid:durableId="961691801">
    <w:abstractNumId w:val="18"/>
  </w:num>
  <w:num w:numId="8" w16cid:durableId="1709719724">
    <w:abstractNumId w:val="12"/>
  </w:num>
  <w:num w:numId="9" w16cid:durableId="1341153844">
    <w:abstractNumId w:val="2"/>
  </w:num>
  <w:num w:numId="10" w16cid:durableId="1055159359">
    <w:abstractNumId w:val="10"/>
  </w:num>
  <w:num w:numId="11" w16cid:durableId="1262566126">
    <w:abstractNumId w:val="17"/>
  </w:num>
  <w:num w:numId="12" w16cid:durableId="911698921">
    <w:abstractNumId w:val="6"/>
  </w:num>
  <w:num w:numId="13" w16cid:durableId="1322663572">
    <w:abstractNumId w:val="22"/>
  </w:num>
  <w:num w:numId="14" w16cid:durableId="691150502">
    <w:abstractNumId w:val="0"/>
  </w:num>
  <w:num w:numId="15" w16cid:durableId="22445904">
    <w:abstractNumId w:val="4"/>
  </w:num>
  <w:num w:numId="16" w16cid:durableId="2129734854">
    <w:abstractNumId w:val="14"/>
  </w:num>
  <w:num w:numId="17" w16cid:durableId="539321955">
    <w:abstractNumId w:val="23"/>
  </w:num>
  <w:num w:numId="18" w16cid:durableId="1815292601">
    <w:abstractNumId w:val="13"/>
  </w:num>
  <w:num w:numId="19" w16cid:durableId="1840850441">
    <w:abstractNumId w:val="1"/>
  </w:num>
  <w:num w:numId="20" w16cid:durableId="86582223">
    <w:abstractNumId w:val="20"/>
  </w:num>
  <w:num w:numId="21" w16cid:durableId="1263801084">
    <w:abstractNumId w:val="8"/>
  </w:num>
  <w:num w:numId="22" w16cid:durableId="1415593255">
    <w:abstractNumId w:val="0"/>
  </w:num>
  <w:num w:numId="23" w16cid:durableId="1275093016">
    <w:abstractNumId w:val="0"/>
  </w:num>
  <w:num w:numId="24" w16cid:durableId="718942664">
    <w:abstractNumId w:val="0"/>
  </w:num>
  <w:num w:numId="25" w16cid:durableId="507915226">
    <w:abstractNumId w:val="0"/>
  </w:num>
  <w:num w:numId="26" w16cid:durableId="2067100998">
    <w:abstractNumId w:val="9"/>
  </w:num>
  <w:num w:numId="27" w16cid:durableId="1278220383">
    <w:abstractNumId w:val="0"/>
  </w:num>
  <w:num w:numId="28" w16cid:durableId="2100908358">
    <w:abstractNumId w:val="0"/>
  </w:num>
  <w:num w:numId="29" w16cid:durableId="1341548891">
    <w:abstractNumId w:val="0"/>
  </w:num>
  <w:num w:numId="30" w16cid:durableId="1198204938">
    <w:abstractNumId w:val="0"/>
  </w:num>
  <w:num w:numId="31" w16cid:durableId="1561210898">
    <w:abstractNumId w:val="0"/>
  </w:num>
  <w:num w:numId="32" w16cid:durableId="1447500549">
    <w:abstractNumId w:val="0"/>
  </w:num>
  <w:num w:numId="33" w16cid:durableId="1601642077">
    <w:abstractNumId w:val="0"/>
  </w:num>
  <w:num w:numId="34" w16cid:durableId="1604071557">
    <w:abstractNumId w:val="0"/>
  </w:num>
  <w:num w:numId="35" w16cid:durableId="1752773416">
    <w:abstractNumId w:val="0"/>
  </w:num>
  <w:num w:numId="36" w16cid:durableId="1849128398">
    <w:abstractNumId w:val="0"/>
  </w:num>
  <w:num w:numId="37" w16cid:durableId="1377048647">
    <w:abstractNumId w:val="0"/>
  </w:num>
  <w:num w:numId="38" w16cid:durableId="1676611646">
    <w:abstractNumId w:val="0"/>
  </w:num>
  <w:num w:numId="39" w16cid:durableId="1921133870">
    <w:abstractNumId w:val="0"/>
  </w:num>
  <w:num w:numId="40" w16cid:durableId="305744051">
    <w:abstractNumId w:val="0"/>
  </w:num>
  <w:num w:numId="41" w16cid:durableId="391538290">
    <w:abstractNumId w:val="16"/>
  </w:num>
  <w:num w:numId="42" w16cid:durableId="1331518438">
    <w:abstractNumId w:val="0"/>
  </w:num>
  <w:num w:numId="43" w16cid:durableId="1036470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49450393">
    <w:abstractNumId w:val="0"/>
  </w:num>
  <w:num w:numId="45" w16cid:durableId="238905988">
    <w:abstractNumId w:val="19"/>
  </w:num>
  <w:num w:numId="46" w16cid:durableId="939289968">
    <w:abstractNumId w:val="11"/>
  </w:num>
  <w:num w:numId="47" w16cid:durableId="1300957962">
    <w:abstractNumId w:val="3"/>
  </w:num>
  <w:num w:numId="48" w16cid:durableId="26453597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B1"/>
    <w:rsid w:val="00055963"/>
    <w:rsid w:val="000B315B"/>
    <w:rsid w:val="000B4D32"/>
    <w:rsid w:val="00116D9B"/>
    <w:rsid w:val="001F5586"/>
    <w:rsid w:val="00221071"/>
    <w:rsid w:val="00222E4A"/>
    <w:rsid w:val="002336AC"/>
    <w:rsid w:val="002C43FB"/>
    <w:rsid w:val="00311F04"/>
    <w:rsid w:val="00361F08"/>
    <w:rsid w:val="003B6AE6"/>
    <w:rsid w:val="004305DD"/>
    <w:rsid w:val="004C4B3E"/>
    <w:rsid w:val="004D5F5D"/>
    <w:rsid w:val="004E31AD"/>
    <w:rsid w:val="0050541D"/>
    <w:rsid w:val="0051142A"/>
    <w:rsid w:val="00516F98"/>
    <w:rsid w:val="005363B7"/>
    <w:rsid w:val="00541265"/>
    <w:rsid w:val="005676B1"/>
    <w:rsid w:val="005A72D4"/>
    <w:rsid w:val="005D3EFE"/>
    <w:rsid w:val="00633523"/>
    <w:rsid w:val="006C3091"/>
    <w:rsid w:val="006C459D"/>
    <w:rsid w:val="00761610"/>
    <w:rsid w:val="007C23C8"/>
    <w:rsid w:val="007C4CEA"/>
    <w:rsid w:val="007E5E4B"/>
    <w:rsid w:val="008041DA"/>
    <w:rsid w:val="008A0FEA"/>
    <w:rsid w:val="0097306F"/>
    <w:rsid w:val="009943AA"/>
    <w:rsid w:val="00995677"/>
    <w:rsid w:val="009F51A7"/>
    <w:rsid w:val="00A8187B"/>
    <w:rsid w:val="00A8CBF3"/>
    <w:rsid w:val="00AC1672"/>
    <w:rsid w:val="00B007FF"/>
    <w:rsid w:val="00B92D70"/>
    <w:rsid w:val="00BE08F2"/>
    <w:rsid w:val="00BE1962"/>
    <w:rsid w:val="00C3379B"/>
    <w:rsid w:val="00CA18AB"/>
    <w:rsid w:val="00CD31BF"/>
    <w:rsid w:val="00CD4071"/>
    <w:rsid w:val="00CD4520"/>
    <w:rsid w:val="00CE7B58"/>
    <w:rsid w:val="00D015DE"/>
    <w:rsid w:val="00D15041"/>
    <w:rsid w:val="00D224B0"/>
    <w:rsid w:val="00D4598B"/>
    <w:rsid w:val="00D60E47"/>
    <w:rsid w:val="00D76C7B"/>
    <w:rsid w:val="00DA767E"/>
    <w:rsid w:val="00DB5238"/>
    <w:rsid w:val="00E062FC"/>
    <w:rsid w:val="00E07229"/>
    <w:rsid w:val="00E55185"/>
    <w:rsid w:val="00E57149"/>
    <w:rsid w:val="00EB52C4"/>
    <w:rsid w:val="00F27D8F"/>
    <w:rsid w:val="00FE5703"/>
    <w:rsid w:val="00FF7D2F"/>
    <w:rsid w:val="0165CCCA"/>
    <w:rsid w:val="01810603"/>
    <w:rsid w:val="019F6DFF"/>
    <w:rsid w:val="02080555"/>
    <w:rsid w:val="0222F8C3"/>
    <w:rsid w:val="024752B9"/>
    <w:rsid w:val="0300CF7D"/>
    <w:rsid w:val="031A2414"/>
    <w:rsid w:val="0365F71B"/>
    <w:rsid w:val="0436CD05"/>
    <w:rsid w:val="053217F5"/>
    <w:rsid w:val="05FE8B19"/>
    <w:rsid w:val="06615EEA"/>
    <w:rsid w:val="0666053D"/>
    <w:rsid w:val="06AE8955"/>
    <w:rsid w:val="0746C023"/>
    <w:rsid w:val="084185EF"/>
    <w:rsid w:val="08516233"/>
    <w:rsid w:val="08FE93D8"/>
    <w:rsid w:val="0947999A"/>
    <w:rsid w:val="096265DC"/>
    <w:rsid w:val="096A58FC"/>
    <w:rsid w:val="0A6D0245"/>
    <w:rsid w:val="0AAA6114"/>
    <w:rsid w:val="0B1B8198"/>
    <w:rsid w:val="0BAABA25"/>
    <w:rsid w:val="0BE4AA5B"/>
    <w:rsid w:val="0C06F5DF"/>
    <w:rsid w:val="0C3B1C32"/>
    <w:rsid w:val="0C4D1287"/>
    <w:rsid w:val="0D26FAF7"/>
    <w:rsid w:val="0D3B95AD"/>
    <w:rsid w:val="0D65ADE4"/>
    <w:rsid w:val="0E7ADC50"/>
    <w:rsid w:val="0EA81065"/>
    <w:rsid w:val="0F3C0838"/>
    <w:rsid w:val="10C48FC4"/>
    <w:rsid w:val="10CD68DD"/>
    <w:rsid w:val="10DEB994"/>
    <w:rsid w:val="11BB58D8"/>
    <w:rsid w:val="1249492F"/>
    <w:rsid w:val="133BB911"/>
    <w:rsid w:val="133BE927"/>
    <w:rsid w:val="153488C2"/>
    <w:rsid w:val="15484553"/>
    <w:rsid w:val="1570E53E"/>
    <w:rsid w:val="15C54AFB"/>
    <w:rsid w:val="164AD694"/>
    <w:rsid w:val="1653A9B7"/>
    <w:rsid w:val="16C8FA41"/>
    <w:rsid w:val="16FD3235"/>
    <w:rsid w:val="177773A6"/>
    <w:rsid w:val="18CD9596"/>
    <w:rsid w:val="18CF5D85"/>
    <w:rsid w:val="190FDEFA"/>
    <w:rsid w:val="19C3F30E"/>
    <w:rsid w:val="1A1BB5F3"/>
    <w:rsid w:val="1A8375DA"/>
    <w:rsid w:val="1A8CF5B0"/>
    <w:rsid w:val="1AA11A33"/>
    <w:rsid w:val="1AAA2A55"/>
    <w:rsid w:val="1AF6FE0D"/>
    <w:rsid w:val="1B04665C"/>
    <w:rsid w:val="1B61DAEB"/>
    <w:rsid w:val="1BF4B0A2"/>
    <w:rsid w:val="1CC86646"/>
    <w:rsid w:val="1CEBAEEE"/>
    <w:rsid w:val="1D9FC574"/>
    <w:rsid w:val="1DD950C7"/>
    <w:rsid w:val="1DDEA6CB"/>
    <w:rsid w:val="1F06049D"/>
    <w:rsid w:val="205587D2"/>
    <w:rsid w:val="2070092E"/>
    <w:rsid w:val="221D9D73"/>
    <w:rsid w:val="22895294"/>
    <w:rsid w:val="2357BC1B"/>
    <w:rsid w:val="2358E9CC"/>
    <w:rsid w:val="23861498"/>
    <w:rsid w:val="24672A5B"/>
    <w:rsid w:val="24EDB314"/>
    <w:rsid w:val="253E6B28"/>
    <w:rsid w:val="25CF7081"/>
    <w:rsid w:val="279E84E0"/>
    <w:rsid w:val="27A649E0"/>
    <w:rsid w:val="282F9036"/>
    <w:rsid w:val="284FE514"/>
    <w:rsid w:val="29FE40DD"/>
    <w:rsid w:val="2B88DC99"/>
    <w:rsid w:val="2BECBB1B"/>
    <w:rsid w:val="2C1B0932"/>
    <w:rsid w:val="2D071248"/>
    <w:rsid w:val="2D22DFD8"/>
    <w:rsid w:val="2DF5FE82"/>
    <w:rsid w:val="2E1CE950"/>
    <w:rsid w:val="2E2BF225"/>
    <w:rsid w:val="2E68DBE6"/>
    <w:rsid w:val="2F8D402A"/>
    <w:rsid w:val="2FBD4741"/>
    <w:rsid w:val="2FD04E73"/>
    <w:rsid w:val="2FF800A9"/>
    <w:rsid w:val="30628F39"/>
    <w:rsid w:val="30EAB922"/>
    <w:rsid w:val="31105368"/>
    <w:rsid w:val="313288C7"/>
    <w:rsid w:val="316DD488"/>
    <w:rsid w:val="318A489A"/>
    <w:rsid w:val="318FF7F5"/>
    <w:rsid w:val="33119725"/>
    <w:rsid w:val="336D2075"/>
    <w:rsid w:val="336D95B8"/>
    <w:rsid w:val="33A070FC"/>
    <w:rsid w:val="34B9F04C"/>
    <w:rsid w:val="359F2870"/>
    <w:rsid w:val="364C1685"/>
    <w:rsid w:val="3735B61C"/>
    <w:rsid w:val="379EA5FF"/>
    <w:rsid w:val="37FD1385"/>
    <w:rsid w:val="3817DDA6"/>
    <w:rsid w:val="38DEF55F"/>
    <w:rsid w:val="38E88E44"/>
    <w:rsid w:val="38F740D5"/>
    <w:rsid w:val="3985959D"/>
    <w:rsid w:val="3985F80F"/>
    <w:rsid w:val="39992C03"/>
    <w:rsid w:val="39F7A41B"/>
    <w:rsid w:val="3A1B3F55"/>
    <w:rsid w:val="3A218615"/>
    <w:rsid w:val="3A6B2380"/>
    <w:rsid w:val="3A8F508D"/>
    <w:rsid w:val="3AB6F333"/>
    <w:rsid w:val="3AF71C32"/>
    <w:rsid w:val="3B06604E"/>
    <w:rsid w:val="3BA825E2"/>
    <w:rsid w:val="3BAC8E60"/>
    <w:rsid w:val="3BBDD732"/>
    <w:rsid w:val="3C54D3C9"/>
    <w:rsid w:val="3C86A559"/>
    <w:rsid w:val="3C9DFB63"/>
    <w:rsid w:val="3CA4E4E9"/>
    <w:rsid w:val="3CDA9B41"/>
    <w:rsid w:val="3CF094C3"/>
    <w:rsid w:val="3D185C0A"/>
    <w:rsid w:val="3D5016F1"/>
    <w:rsid w:val="3D743A1A"/>
    <w:rsid w:val="3DCFC36B"/>
    <w:rsid w:val="3DE2EC75"/>
    <w:rsid w:val="3E062780"/>
    <w:rsid w:val="3E18CD62"/>
    <w:rsid w:val="3E422AC1"/>
    <w:rsid w:val="3E8B6DBE"/>
    <w:rsid w:val="3EA71655"/>
    <w:rsid w:val="3EAC3C84"/>
    <w:rsid w:val="3F00014C"/>
    <w:rsid w:val="3F39D51D"/>
    <w:rsid w:val="3FE5357B"/>
    <w:rsid w:val="4145F70F"/>
    <w:rsid w:val="415E8A5F"/>
    <w:rsid w:val="419EBA82"/>
    <w:rsid w:val="41BDCABE"/>
    <w:rsid w:val="42DB9834"/>
    <w:rsid w:val="42DEDD48"/>
    <w:rsid w:val="4318A23D"/>
    <w:rsid w:val="441413C5"/>
    <w:rsid w:val="444696E2"/>
    <w:rsid w:val="4499FD15"/>
    <w:rsid w:val="4540CFCA"/>
    <w:rsid w:val="45DB3436"/>
    <w:rsid w:val="470C90B7"/>
    <w:rsid w:val="485FE43D"/>
    <w:rsid w:val="48920F16"/>
    <w:rsid w:val="48E3B41C"/>
    <w:rsid w:val="48EB614F"/>
    <w:rsid w:val="499B4377"/>
    <w:rsid w:val="49C91B28"/>
    <w:rsid w:val="49DD1DB8"/>
    <w:rsid w:val="4A59A359"/>
    <w:rsid w:val="4B2CB790"/>
    <w:rsid w:val="4B3A75E9"/>
    <w:rsid w:val="4C62D513"/>
    <w:rsid w:val="4CCC6F2A"/>
    <w:rsid w:val="4E348B50"/>
    <w:rsid w:val="4E97CE6E"/>
    <w:rsid w:val="4EBECD73"/>
    <w:rsid w:val="4ED97865"/>
    <w:rsid w:val="4F4C9A78"/>
    <w:rsid w:val="4FFA6E0D"/>
    <w:rsid w:val="4FFD58F3"/>
    <w:rsid w:val="50982A9B"/>
    <w:rsid w:val="509B6EFF"/>
    <w:rsid w:val="5150411F"/>
    <w:rsid w:val="5171ED35"/>
    <w:rsid w:val="51E6A3BF"/>
    <w:rsid w:val="531DFB49"/>
    <w:rsid w:val="532AA3D2"/>
    <w:rsid w:val="5377C43D"/>
    <w:rsid w:val="53ADA4B7"/>
    <w:rsid w:val="53CD2FB0"/>
    <w:rsid w:val="543C8895"/>
    <w:rsid w:val="54A58538"/>
    <w:rsid w:val="54E26FB5"/>
    <w:rsid w:val="55615F95"/>
    <w:rsid w:val="5576070B"/>
    <w:rsid w:val="55E8A4FF"/>
    <w:rsid w:val="564FF6F3"/>
    <w:rsid w:val="56967380"/>
    <w:rsid w:val="56C26567"/>
    <w:rsid w:val="56DE00AF"/>
    <w:rsid w:val="579B35E3"/>
    <w:rsid w:val="589C521B"/>
    <w:rsid w:val="58F1908D"/>
    <w:rsid w:val="59DF7CF9"/>
    <w:rsid w:val="59F870E3"/>
    <w:rsid w:val="5B00901C"/>
    <w:rsid w:val="5BCD1717"/>
    <w:rsid w:val="5C393560"/>
    <w:rsid w:val="5C3B2D88"/>
    <w:rsid w:val="5C5B0A3C"/>
    <w:rsid w:val="5D269585"/>
    <w:rsid w:val="5E883D47"/>
    <w:rsid w:val="5E887FA5"/>
    <w:rsid w:val="5E89954E"/>
    <w:rsid w:val="5ED208F8"/>
    <w:rsid w:val="5EDA5E4E"/>
    <w:rsid w:val="60141974"/>
    <w:rsid w:val="6056B33E"/>
    <w:rsid w:val="6099DD14"/>
    <w:rsid w:val="6168A541"/>
    <w:rsid w:val="6188BAB8"/>
    <w:rsid w:val="61BFC32D"/>
    <w:rsid w:val="61FF0BBE"/>
    <w:rsid w:val="628B7173"/>
    <w:rsid w:val="62AAF8CC"/>
    <w:rsid w:val="63215E0C"/>
    <w:rsid w:val="6356C3B1"/>
    <w:rsid w:val="63CC8C25"/>
    <w:rsid w:val="63FCD3F4"/>
    <w:rsid w:val="640BD5D8"/>
    <w:rsid w:val="6413DA45"/>
    <w:rsid w:val="6440BCDC"/>
    <w:rsid w:val="648A0514"/>
    <w:rsid w:val="64CC4F3B"/>
    <w:rsid w:val="64D91224"/>
    <w:rsid w:val="64FF7D55"/>
    <w:rsid w:val="65B59030"/>
    <w:rsid w:val="661B5BC6"/>
    <w:rsid w:val="667565A9"/>
    <w:rsid w:val="66F4D816"/>
    <w:rsid w:val="671FD3E0"/>
    <w:rsid w:val="68232DEF"/>
    <w:rsid w:val="686F7C68"/>
    <w:rsid w:val="68DC9F6A"/>
    <w:rsid w:val="6922B8BD"/>
    <w:rsid w:val="69B22E9B"/>
    <w:rsid w:val="69D8B38C"/>
    <w:rsid w:val="6A534D2C"/>
    <w:rsid w:val="6B018FA1"/>
    <w:rsid w:val="6B669FB1"/>
    <w:rsid w:val="6B669FB1"/>
    <w:rsid w:val="6BC18A5A"/>
    <w:rsid w:val="6BF25B47"/>
    <w:rsid w:val="6C38A3E5"/>
    <w:rsid w:val="6C6503C0"/>
    <w:rsid w:val="6C6E1D15"/>
    <w:rsid w:val="6CE048F6"/>
    <w:rsid w:val="6D124B04"/>
    <w:rsid w:val="6D17B8EC"/>
    <w:rsid w:val="6D306E41"/>
    <w:rsid w:val="6D364A5F"/>
    <w:rsid w:val="6DF9090F"/>
    <w:rsid w:val="6E556C55"/>
    <w:rsid w:val="6E60942C"/>
    <w:rsid w:val="6E61029B"/>
    <w:rsid w:val="6E7EFE75"/>
    <w:rsid w:val="6F02BC13"/>
    <w:rsid w:val="6F047DD2"/>
    <w:rsid w:val="6F0BB362"/>
    <w:rsid w:val="6FA6124A"/>
    <w:rsid w:val="6FAA7492"/>
    <w:rsid w:val="700C0674"/>
    <w:rsid w:val="7031BE9C"/>
    <w:rsid w:val="704D82B2"/>
    <w:rsid w:val="7105554B"/>
    <w:rsid w:val="72D54AAF"/>
    <w:rsid w:val="72E27EF5"/>
    <w:rsid w:val="73029C4C"/>
    <w:rsid w:val="7320C686"/>
    <w:rsid w:val="733499E1"/>
    <w:rsid w:val="73FD2B06"/>
    <w:rsid w:val="7492BC4A"/>
    <w:rsid w:val="74C6FD52"/>
    <w:rsid w:val="74D02C0A"/>
    <w:rsid w:val="750A7AF6"/>
    <w:rsid w:val="7536BC7F"/>
    <w:rsid w:val="75592473"/>
    <w:rsid w:val="75E7A106"/>
    <w:rsid w:val="762274C9"/>
    <w:rsid w:val="763C040B"/>
    <w:rsid w:val="766F95DE"/>
    <w:rsid w:val="767B3CC2"/>
    <w:rsid w:val="768A5723"/>
    <w:rsid w:val="777C805D"/>
    <w:rsid w:val="77B30F6B"/>
    <w:rsid w:val="78D090E3"/>
    <w:rsid w:val="79617B7A"/>
    <w:rsid w:val="79FEA6FA"/>
    <w:rsid w:val="7A557EA9"/>
    <w:rsid w:val="7ABF4195"/>
    <w:rsid w:val="7B94FE69"/>
    <w:rsid w:val="7BC53DDB"/>
    <w:rsid w:val="7BD3ABE5"/>
    <w:rsid w:val="7CEDD0A7"/>
    <w:rsid w:val="7D3A1970"/>
    <w:rsid w:val="7E2DAC50"/>
    <w:rsid w:val="7E6F511B"/>
    <w:rsid w:val="7E700F0C"/>
    <w:rsid w:val="7EEB3F5C"/>
    <w:rsid w:val="7FFD8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,"/>
  <w14:docId w14:val="365A0C80"/>
  <w15:docId w15:val="{C1441600-F9FB-4488-9006-150EFFE50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3E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4C4B3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C4B3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C4B3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C4B3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C4B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C4B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C4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C4B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C4B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C4B3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C4B3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uiPriority w:val="1"/>
    <w:name w:val="toc 1"/>
    <w:basedOn w:val="Normal"/>
    <w:next w:val="Normal"/>
    <w:semiHidden/>
    <w:rsid w:val="5B00901C"/>
    <w:pPr>
      <w:spacing w:before="240" w:after="60"/>
      <w:ind w:right="720"/>
    </w:pPr>
  </w:style>
  <w:style w:type="paragraph" w:styleId="TDC2">
    <w:uiPriority w:val="1"/>
    <w:name w:val="toc 2"/>
    <w:basedOn w:val="Normal"/>
    <w:next w:val="Normal"/>
    <w:semiHidden/>
    <w:rsid w:val="5B00901C"/>
    <w:pPr>
      <w:ind w:left="432" w:right="720"/>
    </w:pPr>
  </w:style>
  <w:style w:type="paragraph" w:styleId="TDC3">
    <w:name w:val="toc 3"/>
    <w:basedOn w:val="Normal"/>
    <w:next w:val="Normal"/>
    <w:semiHidden/>
    <w:rsid w:val="004C4B3E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/>
      <w:spacing w:after="120"/>
    </w:pPr>
  </w:style>
  <w:style w:type="paragraph" w:styleId="Textoindependiente">
    <w:name w:val="Body Text"/>
    <w:basedOn w:val="Normal"/>
    <w:rsid w:val="004C4B3E"/>
    <w:pPr>
      <w:keepLines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C4B3E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4C4B3E"/>
    <w:rPr>
      <w:sz w:val="20"/>
      <w:vertAlign w:val="superscript"/>
    </w:rPr>
  </w:style>
  <w:style w:type="paragraph" w:styleId="Textonotapie">
    <w:name w:val="footnote text"/>
    <w:basedOn w:val="Normal"/>
    <w:semiHidden/>
    <w:rsid w:val="004C4B3E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4C4B3E"/>
    <w:pPr>
      <w:ind w:left="600"/>
    </w:pPr>
  </w:style>
  <w:style w:type="paragraph" w:styleId="TDC5">
    <w:name w:val="toc 5"/>
    <w:basedOn w:val="Normal"/>
    <w:next w:val="Normal"/>
    <w:semiHidden/>
    <w:rsid w:val="004C4B3E"/>
    <w:pPr>
      <w:ind w:left="800"/>
    </w:pPr>
  </w:style>
  <w:style w:type="paragraph" w:styleId="TDC6">
    <w:name w:val="toc 6"/>
    <w:basedOn w:val="Normal"/>
    <w:next w:val="Normal"/>
    <w:semiHidden/>
    <w:rsid w:val="004C4B3E"/>
    <w:pPr>
      <w:ind w:left="1000"/>
    </w:pPr>
  </w:style>
  <w:style w:type="paragraph" w:styleId="TDC7">
    <w:name w:val="toc 7"/>
    <w:basedOn w:val="Normal"/>
    <w:next w:val="Normal"/>
    <w:semiHidden/>
    <w:rsid w:val="004C4B3E"/>
    <w:pPr>
      <w:ind w:left="1200"/>
    </w:pPr>
  </w:style>
  <w:style w:type="paragraph" w:styleId="TDC8">
    <w:name w:val="toc 8"/>
    <w:basedOn w:val="Normal"/>
    <w:next w:val="Normal"/>
    <w:semiHidden/>
    <w:rsid w:val="004C4B3E"/>
    <w:pPr>
      <w:ind w:left="1400"/>
    </w:pPr>
  </w:style>
  <w:style w:type="paragraph" w:styleId="TDC9">
    <w:name w:val="toc 9"/>
    <w:basedOn w:val="Normal"/>
    <w:next w:val="Normal"/>
    <w:semiHidden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4C4B3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/>
    <w:rsid w:val="004C4B3E"/>
    <w:pPr>
      <w:spacing w:after="120"/>
      <w:ind w:left="1440"/>
    </w:pPr>
    <w:rPr>
      <w:i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rsid w:val="004C4B3E"/>
    <w:pPr>
      <w:widowControl/>
      <w:spacing w:before="100" w:beforeAutospacing="1" w:after="100" w:after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/>
      <w:numPr>
        <w:numId w:val="3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/>
    <w:rsid w:val="004C4B3E"/>
  </w:style>
  <w:style w:type="paragraph" w:styleId="TableNormal" w:customStyle="1">
    <w:name w:val="TableNormal"/>
    <w:basedOn w:val="Normal"/>
    <w:rsid w:val="004C4B3E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/>
      <w:spacing w:before="160" w:after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/>
      <w:color w:val="0000FF"/>
      <w:lang w:val="es-MX" w:eastAsia="en-US" w:bidi="ar-SA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B315B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B315B"/>
    <w:rPr>
      <w:rFonts w:ascii="Tahoma" w:hAnsi="Tahoma" w:cs="Tahoma"/>
      <w:sz w:val="16"/>
      <w:szCs w:val="16"/>
      <w:lang w:eastAsia="en-US"/>
    </w:rPr>
  </w:style>
  <w:style w:type="character" w:styleId="hljs-string" w:customStyle="1">
    <w:name w:val="hljs-string"/>
    <w:basedOn w:val="Fuentedeprrafopredeter"/>
    <w:rsid w:val="00DA767E"/>
  </w:style>
  <w:style w:type="character" w:styleId="Textoennegrita">
    <w:name w:val="Strong"/>
    <w:basedOn w:val="Fuentedeprrafopredeter"/>
    <w:uiPriority w:val="22"/>
    <w:qFormat/>
    <w:rsid w:val="00541265"/>
    <w:rPr>
      <w:b/>
      <w:bCs/>
    </w:rPr>
  </w:style>
  <w:style w:type="paragraph" w:styleId="Prrafodelista">
    <w:name w:val="List Paragraph"/>
    <w:basedOn w:val="Normal"/>
    <w:uiPriority w:val="34"/>
    <w:qFormat/>
    <w:rsid w:val="00D224B0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rsid w:val="00DB5238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Relationship Type="http://schemas.openxmlformats.org/officeDocument/2006/relationships/hyperlink" Target="https://www.bmw-motorrad.co/es/home.html" TargetMode="External" Id="R62e472ac565a43a3" /><Relationship Type="http://schemas.openxmlformats.org/officeDocument/2006/relationships/hyperlink" Target="https://www.incolmotos-yamaha.com.co/" TargetMode="External" Id="R401d1acdffd74f55" /><Relationship Type="http://schemas.openxmlformats.org/officeDocument/2006/relationships/hyperlink" Target="https://www.kawasaki.es/es/products" TargetMode="External" Id="Re0e8b3a8cce2450a" /><Relationship Type="http://schemas.openxmlformats.org/officeDocument/2006/relationships/hyperlink" Target="https://www.ktm.com/es-co.html" TargetMode="External" Id="R82cf583ec8ea499e" /><Relationship Type="http://schemas.openxmlformats.org/officeDocument/2006/relationships/hyperlink" Target="https://www.triumphmotorcycles.es/" TargetMode="External" Id="Re0b96d44935149ac" /><Relationship Type="http://schemas.openxmlformats.org/officeDocument/2006/relationships/hyperlink" Target="https://www.ducati.com/es/es/home" TargetMode="External" Id="Ra2c0c2a3fe1040c3" /><Relationship Type="http://schemas.openxmlformats.org/officeDocument/2006/relationships/hyperlink" Target="https://suzuki.com.co/" TargetMode="External" Id="R1f978e868d1d4b64" /><Relationship Type="http://schemas.openxmlformats.org/officeDocument/2006/relationships/hyperlink" Target="https://cfmotocolombia.com/" TargetMode="External" Id="R2d6ae94ba1214856" /><Relationship Type="http://schemas.microsoft.com/office/2020/10/relationships/intelligence" Target="intelligence2.xml" Id="Rf6fea035096c4f0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liana\Mis%20documentos\DEFINICION%20REQUERIMIENTOS\modelo%20de%20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modelo%20de%20SRS.dot</ap:Template>
  <ap:Application>Microsoft Word for the web</ap:Application>
  <ap:DocSecurity>0</ap:DocSecurity>
  <ap:ScaleCrop>false</ap:ScaleCrop>
  <ap:Company>&lt;Empresa&gt;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Requerimientos</dc:title>
  <dc:subject>&lt;Nombre del Proyecto&gt;</dc:subject>
  <dc:creator>FAMILIA RESTREPO OSORIO</dc:creator>
  <lastModifiedBy>Usuario invitado</lastModifiedBy>
  <revision>21</revision>
  <lastPrinted>2011-06-03T17:00:00.0000000Z</lastPrinted>
  <dcterms:created xsi:type="dcterms:W3CDTF">2025-07-28T14:25:00.0000000Z</dcterms:created>
  <dcterms:modified xsi:type="dcterms:W3CDTF">2025-07-28T16:44:46.9055056Z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</Properties>
</file>